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80" w:rsidRPr="00AF01C8" w:rsidRDefault="00EF1D80" w:rsidP="00AF01C8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lang w:val="en-GB"/>
        </w:rPr>
      </w:pPr>
      <w:r w:rsidRPr="00AF01C8">
        <w:rPr>
          <w:rFonts w:ascii="Arial" w:hAnsi="Arial" w:cs="Arial"/>
          <w:b/>
          <w:spacing w:val="-3"/>
          <w:sz w:val="20"/>
          <w:lang w:val="en-GB"/>
        </w:rPr>
        <w:t>SPACE USE AGREEMENT</w:t>
      </w:r>
    </w:p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A15D4A" w:rsidRPr="00AF01C8" w:rsidRDefault="00AF01C8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1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___________________________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(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“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”)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>and</w:t>
      </w:r>
      <w:r>
        <w:rPr>
          <w:rFonts w:ascii="Arial" w:hAnsi="Arial" w:cs="Arial"/>
          <w:spacing w:val="-3"/>
          <w:sz w:val="20"/>
          <w:lang w:val="en-GB"/>
        </w:rPr>
        <w:t xml:space="preserve">, </w:t>
      </w:r>
      <w:r w:rsidR="0000633D" w:rsidRPr="00AF01C8">
        <w:rPr>
          <w:rFonts w:ascii="Arial" w:hAnsi="Arial" w:cs="Arial"/>
          <w:spacing w:val="-3"/>
          <w:sz w:val="20"/>
          <w:lang w:val="en-GB"/>
        </w:rPr>
        <w:t>_____________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_____________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>_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(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E25502" w:rsidRPr="00AF01C8">
        <w:rPr>
          <w:rFonts w:ascii="Arial" w:hAnsi="Arial" w:cs="Arial"/>
          <w:spacing w:val="-3"/>
          <w:sz w:val="20"/>
          <w:lang w:val="en-GB"/>
        </w:rPr>
        <w:t>“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”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>)</w:t>
      </w:r>
      <w:r>
        <w:rPr>
          <w:rFonts w:ascii="Arial" w:hAnsi="Arial" w:cs="Arial"/>
          <w:spacing w:val="-3"/>
          <w:sz w:val="20"/>
          <w:lang w:val="en-GB"/>
        </w:rPr>
        <w:t>,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agree to 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>the conditions outlined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 xml:space="preserve"> below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1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b/>
          <w:spacing w:val="-3"/>
          <w:sz w:val="20"/>
          <w:lang w:val="en-GB"/>
        </w:rPr>
        <w:t>This agreement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applies to the following space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operated by </w:t>
      </w:r>
      <w:r w:rsidR="000A2A4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>:</w:t>
      </w:r>
    </w:p>
    <w:p w:rsidR="00AF01C8" w:rsidRPr="00AF01C8" w:rsidRDefault="00AF01C8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tbl>
      <w:tblPr>
        <w:tblW w:w="5000" w:type="pct"/>
        <w:tblLook w:val="0000"/>
      </w:tblPr>
      <w:tblGrid>
        <w:gridCol w:w="2953"/>
        <w:gridCol w:w="6623"/>
      </w:tblGrid>
      <w:tr w:rsidR="000A2A48" w:rsidRPr="00AF01C8" w:rsidTr="00AF01C8">
        <w:trPr>
          <w:trHeight w:val="398"/>
        </w:trPr>
        <w:tc>
          <w:tcPr>
            <w:tcW w:w="1542" w:type="pct"/>
            <w:vAlign w:val="bottom"/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  <w:bookmarkStart w:id="0" w:name="Start"/>
            <w:r w:rsidRPr="00AF01C8">
              <w:rPr>
                <w:rFonts w:ascii="Arial" w:hAnsi="Arial" w:cs="Arial"/>
                <w:b/>
                <w:spacing w:val="-3"/>
                <w:sz w:val="20"/>
                <w:lang w:val="en-GB"/>
              </w:rPr>
              <w:t>Name of development:</w:t>
            </w:r>
          </w:p>
        </w:tc>
        <w:tc>
          <w:tcPr>
            <w:tcW w:w="3458" w:type="pct"/>
            <w:tcBorders>
              <w:bottom w:val="single" w:sz="4" w:space="0" w:color="auto"/>
            </w:tcBorders>
          </w:tcPr>
          <w:p w:rsidR="000A2A48" w:rsidRPr="00AF01C8" w:rsidRDefault="00797114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spacing w:val="-3"/>
                <w:sz w:val="20"/>
                <w:lang w:val="en-GB"/>
              </w:rPr>
            </w:pP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begin"/>
            </w:r>
            <w:bookmarkStart w:id="1" w:name="Text1"/>
            <w:r w:rsidR="000A2A48" w:rsidRPr="00AF01C8">
              <w:rPr>
                <w:rFonts w:ascii="Arial" w:hAnsi="Arial" w:cs="Arial"/>
                <w:spacing w:val="-3"/>
                <w:sz w:val="20"/>
                <w:lang w:val="en-GB"/>
              </w:rPr>
              <w:instrText xml:space="preserve"> </w:instrTex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separate"/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="000A2A48" w:rsidRPr="00AF01C8">
              <w:rPr>
                <w:rFonts w:ascii="Arial" w:hAnsi="Arial" w:cs="Arial"/>
                <w:noProof/>
                <w:spacing w:val="-3"/>
                <w:sz w:val="20"/>
              </w:rPr>
              <w:t> </w: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fldChar w:fldCharType="end"/>
            </w:r>
            <w:bookmarkEnd w:id="0"/>
            <w:bookmarkEnd w:id="1"/>
          </w:p>
        </w:tc>
      </w:tr>
      <w:tr w:rsidR="000A2A48" w:rsidRPr="00AF01C8" w:rsidTr="00AF01C8">
        <w:trPr>
          <w:trHeight w:val="397"/>
        </w:trPr>
        <w:tc>
          <w:tcPr>
            <w:tcW w:w="1542" w:type="pct"/>
            <w:vAlign w:val="bottom"/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  <w:r w:rsidRPr="00AF01C8">
              <w:rPr>
                <w:rFonts w:ascii="Arial" w:hAnsi="Arial" w:cs="Arial"/>
                <w:b/>
                <w:spacing w:val="-3"/>
                <w:sz w:val="20"/>
                <w:lang w:val="en-GB"/>
              </w:rPr>
              <w:t>Address of development</w:t>
            </w:r>
            <w:r w:rsidRPr="00AF01C8">
              <w:rPr>
                <w:rFonts w:ascii="Arial" w:hAnsi="Arial" w:cs="Arial"/>
                <w:spacing w:val="-3"/>
                <w:sz w:val="20"/>
                <w:lang w:val="en-GB"/>
              </w:rPr>
              <w:t>:</w:t>
            </w:r>
          </w:p>
        </w:tc>
        <w:tc>
          <w:tcPr>
            <w:tcW w:w="3458" w:type="pct"/>
            <w:tcBorders>
              <w:top w:val="single" w:sz="4" w:space="0" w:color="auto"/>
              <w:bottom w:val="single" w:sz="4" w:space="0" w:color="auto"/>
            </w:tcBorders>
          </w:tcPr>
          <w:p w:rsidR="000A2A48" w:rsidRPr="00AF01C8" w:rsidRDefault="000A2A48" w:rsidP="00AF01C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rPr>
                <w:rFonts w:ascii="Arial" w:hAnsi="Arial" w:cs="Arial"/>
                <w:b/>
                <w:spacing w:val="-3"/>
                <w:sz w:val="20"/>
                <w:lang w:val="en-GB"/>
              </w:rPr>
            </w:pPr>
          </w:p>
        </w:tc>
      </w:tr>
    </w:tbl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Pr="00AF01C8" w:rsidRDefault="00EF1D80" w:rsidP="00AF01C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b/>
          <w:spacing w:val="-3"/>
          <w:sz w:val="20"/>
          <w:lang w:val="en-GB"/>
        </w:rPr>
        <w:t>The terms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of this agreement are as follows:</w:t>
      </w:r>
    </w:p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Pr="00AF01C8" w:rsidRDefault="00645DD5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Resident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>a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ctivities shall be appropriate to the facility and comply with civil </w:t>
      </w:r>
      <w:r w:rsidR="00FD6F9A">
        <w:rPr>
          <w:rFonts w:ascii="Arial" w:hAnsi="Arial" w:cs="Arial"/>
          <w:spacing w:val="-3"/>
          <w:sz w:val="20"/>
          <w:lang w:val="en-GB"/>
        </w:rPr>
        <w:t>codes,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criminal codes</w:t>
      </w:r>
      <w:r w:rsidR="00FD6F9A">
        <w:rPr>
          <w:rFonts w:ascii="Arial" w:hAnsi="Arial" w:cs="Arial"/>
          <w:spacing w:val="-3"/>
          <w:sz w:val="20"/>
          <w:lang w:val="en-GB"/>
        </w:rPr>
        <w:t>, building codes, fire codes,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and by-laws.</w:t>
      </w:r>
    </w:p>
    <w:p w:rsidR="007B190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 xml:space="preserve"> shall retain the right to use the facility</w:t>
      </w:r>
      <w:r w:rsidR="00E25502" w:rsidRPr="00AF01C8">
        <w:rPr>
          <w:rFonts w:ascii="Arial" w:hAnsi="Arial" w:cs="Arial"/>
          <w:spacing w:val="-3"/>
          <w:sz w:val="20"/>
          <w:lang w:val="en-GB"/>
        </w:rPr>
        <w:t xml:space="preserve">.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 xml:space="preserve"> shall have first priority for the common area, on</w:t>
      </w:r>
      <w:r w:rsidR="00FE4F21" w:rsidRPr="00AF01C8">
        <w:rPr>
          <w:rFonts w:ascii="Arial" w:hAnsi="Arial" w:cs="Arial"/>
          <w:spacing w:val="-3"/>
          <w:sz w:val="20"/>
          <w:lang w:val="en-GB"/>
        </w:rPr>
        <w:t xml:space="preserve"> Date: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00633D" w:rsidRPr="00AF01C8">
        <w:rPr>
          <w:rFonts w:ascii="Arial" w:hAnsi="Arial" w:cs="Arial"/>
          <w:spacing w:val="-3"/>
          <w:sz w:val="20"/>
          <w:lang w:val="en-GB"/>
        </w:rPr>
        <w:t>_________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>___________</w:t>
      </w:r>
      <w:r w:rsidR="00AF01C8">
        <w:rPr>
          <w:rFonts w:ascii="Arial" w:hAnsi="Arial" w:cs="Arial"/>
          <w:spacing w:val="-3"/>
          <w:sz w:val="20"/>
          <w:lang w:val="en-GB"/>
        </w:rPr>
        <w:t>_____</w:t>
      </w:r>
      <w:r w:rsidR="007B190C" w:rsidRPr="00AF01C8">
        <w:rPr>
          <w:rFonts w:ascii="Arial" w:hAnsi="Arial" w:cs="Arial"/>
          <w:spacing w:val="-3"/>
          <w:sz w:val="20"/>
          <w:lang w:val="en-GB"/>
        </w:rPr>
        <w:t>, between the hours of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__________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proofErr w:type="spellStart"/>
      <w:r w:rsidR="00A501F3" w:rsidRPr="00AF01C8">
        <w:rPr>
          <w:rFonts w:ascii="Arial" w:hAnsi="Arial" w:cs="Arial"/>
          <w:spacing w:val="-3"/>
          <w:sz w:val="20"/>
          <w:lang w:val="en-GB"/>
        </w:rPr>
        <w:t>to</w:t>
      </w:r>
      <w:proofErr w:type="spellEnd"/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__________.</w:t>
      </w:r>
    </w:p>
    <w:p w:rsidR="007A1B62" w:rsidRDefault="005F7C9C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Non-residents may attend the function in the common area provided they are guests of the</w:t>
      </w:r>
      <w:r w:rsidR="007A1B62" w:rsidRPr="00AF01C8">
        <w:rPr>
          <w:rFonts w:ascii="Arial" w:hAnsi="Arial" w:cs="Arial"/>
          <w:spacing w:val="-3"/>
          <w:sz w:val="20"/>
          <w:lang w:val="en-GB"/>
        </w:rPr>
        <w:t xml:space="preserve"> authorized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75411E" w:rsidRPr="00AF01C8">
        <w:rPr>
          <w:rFonts w:ascii="Arial" w:hAnsi="Arial" w:cs="Arial"/>
          <w:spacing w:val="-3"/>
          <w:sz w:val="20"/>
          <w:lang w:val="en-GB"/>
        </w:rPr>
        <w:t>,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A1B62" w:rsidRPr="00AF01C8">
        <w:rPr>
          <w:rFonts w:ascii="Arial" w:hAnsi="Arial" w:cs="Arial"/>
          <w:spacing w:val="-3"/>
          <w:sz w:val="20"/>
          <w:lang w:val="en-GB"/>
        </w:rPr>
        <w:t>as set out in this Agreement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FD6F9A" w:rsidRPr="00AF01C8" w:rsidRDefault="00FD6F9A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The number of people in the common area shall not exceed the maximum allowable in accordance to fire or building codes.</w:t>
      </w:r>
    </w:p>
    <w:p w:rsidR="007A1B62" w:rsidRPr="00AF01C8" w:rsidRDefault="007A1B62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There shall be no alcohol or illegal drugs on the premises</w:t>
      </w:r>
      <w:r w:rsidR="00AF01C8">
        <w:rPr>
          <w:rFonts w:ascii="Arial" w:hAnsi="Arial" w:cs="Arial"/>
          <w:spacing w:val="-3"/>
          <w:sz w:val="20"/>
          <w:lang w:val="en-GB"/>
        </w:rPr>
        <w:t>.</w:t>
      </w:r>
    </w:p>
    <w:p w:rsidR="007A1B62" w:rsidRPr="00AF01C8" w:rsidRDefault="007A1B62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There shall be no smoking on the premises.</w:t>
      </w:r>
    </w:p>
    <w:p w:rsidR="005F7C9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shall not change any locks on any common area.  Keys to common areas shall not be duplicated, and a key policy shall be established and enforced on a site specific basis, as approved by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5F7C9C" w:rsidRPr="00AF01C8" w:rsidRDefault="0075411E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shall provide responsible and adequate supervision and control noise and behaviour in and around the co</w:t>
      </w:r>
      <w:r w:rsidR="00A15D4A" w:rsidRPr="00AF01C8">
        <w:rPr>
          <w:rFonts w:ascii="Arial" w:hAnsi="Arial" w:cs="Arial"/>
          <w:spacing w:val="-3"/>
          <w:sz w:val="20"/>
          <w:lang w:val="en-GB"/>
        </w:rPr>
        <w:t xml:space="preserve">mmon area for all activities. 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5F7C9C" w:rsidRPr="00AF01C8">
        <w:rPr>
          <w:rFonts w:ascii="Arial" w:hAnsi="Arial" w:cs="Arial"/>
          <w:spacing w:val="-3"/>
          <w:sz w:val="20"/>
          <w:lang w:val="en-GB"/>
        </w:rPr>
        <w:t xml:space="preserve"> will be in attendance during all activities.</w:t>
      </w:r>
    </w:p>
    <w:p w:rsidR="00ED5F63" w:rsidRPr="00AF01C8" w:rsidRDefault="00ED5F63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Following each activity,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is responsible to 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>clean the space after their event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. This includes 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sweeping the floors, </w:t>
      </w:r>
      <w:r w:rsidRPr="00AF01C8">
        <w:rPr>
          <w:rFonts w:ascii="Arial" w:hAnsi="Arial" w:cs="Arial"/>
          <w:spacing w:val="-3"/>
          <w:sz w:val="20"/>
          <w:lang w:val="en-GB"/>
        </w:rPr>
        <w:t>leaving washrooms and kitchen clean, removing decorations, spot cleaning walls, removing garbage to a bulk container, and stacking and storing tables and chairs.</w:t>
      </w:r>
    </w:p>
    <w:p w:rsidR="00FD6F9A" w:rsidRDefault="00FD6F9A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>
        <w:rPr>
          <w:rFonts w:ascii="Arial" w:hAnsi="Arial" w:cs="Arial"/>
          <w:spacing w:val="-3"/>
          <w:sz w:val="20"/>
          <w:lang w:val="en-GB"/>
        </w:rPr>
        <w:t>A nominal fee of $_________ shall be charged to rent the facility.</w:t>
      </w:r>
    </w:p>
    <w:p w:rsidR="00773D81" w:rsidRPr="00AF01C8" w:rsidRDefault="00773D81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A nominal fee of $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_________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shall be charged as a damage/cleaning deposit for use of the common area.  If there are no damages or cleaning required, the deposit will be returned to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993B0B" w:rsidRPr="00993B0B" w:rsidRDefault="00993B0B" w:rsidP="00AF01C8">
      <w:pPr>
        <w:numPr>
          <w:ilvl w:val="0"/>
          <w:numId w:val="23"/>
        </w:numPr>
        <w:tabs>
          <w:tab w:val="left" w:pos="720"/>
        </w:tabs>
        <w:spacing w:before="24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Resident shall provide proof of sufficient third party liability insurance ($2 million dollars minimum).</w:t>
      </w:r>
    </w:p>
    <w:p w:rsidR="00F102EB" w:rsidRPr="00AF01C8" w:rsidRDefault="00A23930" w:rsidP="00AF01C8">
      <w:pPr>
        <w:numPr>
          <w:ilvl w:val="0"/>
          <w:numId w:val="23"/>
        </w:numPr>
        <w:tabs>
          <w:tab w:val="left" w:pos="720"/>
        </w:tabs>
        <w:spacing w:before="240"/>
        <w:ind w:hanging="720"/>
        <w:rPr>
          <w:rFonts w:ascii="Arial" w:hAnsi="Arial" w:cs="Arial"/>
          <w:sz w:val="20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A501F3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773D81" w:rsidRPr="00AF01C8">
        <w:rPr>
          <w:rFonts w:ascii="Arial" w:hAnsi="Arial" w:cs="Arial"/>
          <w:sz w:val="20"/>
        </w:rPr>
        <w:t>and non-resident guests</w:t>
      </w:r>
      <w:r w:rsidR="00ED5F63" w:rsidRPr="00AF01C8">
        <w:rPr>
          <w:rFonts w:ascii="Arial" w:hAnsi="Arial" w:cs="Arial"/>
          <w:sz w:val="20"/>
        </w:rPr>
        <w:t xml:space="preserve"> agree not to hold </w:t>
      </w:r>
      <w:r w:rsidRPr="00AF01C8">
        <w:rPr>
          <w:rFonts w:ascii="Arial" w:hAnsi="Arial" w:cs="Arial"/>
          <w:sz w:val="20"/>
        </w:rPr>
        <w:t xml:space="preserve">the </w:t>
      </w:r>
      <w:r w:rsidR="00642580">
        <w:rPr>
          <w:rFonts w:ascii="Arial" w:hAnsi="Arial" w:cs="Arial"/>
          <w:sz w:val="20"/>
        </w:rPr>
        <w:t>Landlord</w:t>
      </w:r>
      <w:r w:rsidRPr="00AF01C8">
        <w:rPr>
          <w:rFonts w:ascii="Arial" w:hAnsi="Arial" w:cs="Arial"/>
          <w:sz w:val="20"/>
        </w:rPr>
        <w:t xml:space="preserve"> </w:t>
      </w:r>
      <w:r w:rsidR="00ED5F63" w:rsidRPr="00AF01C8">
        <w:rPr>
          <w:rFonts w:ascii="Arial" w:hAnsi="Arial" w:cs="Arial"/>
          <w:sz w:val="20"/>
        </w:rPr>
        <w:t>or any of its staff liable for any damages</w:t>
      </w:r>
      <w:r w:rsidR="00993B0B">
        <w:rPr>
          <w:rFonts w:ascii="Arial" w:hAnsi="Arial" w:cs="Arial"/>
          <w:sz w:val="20"/>
        </w:rPr>
        <w:t>.</w:t>
      </w:r>
    </w:p>
    <w:p w:rsidR="00F57FED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lastRenderedPageBreak/>
        <w:t xml:space="preserve">Any malfunctions, loss or damage of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>’s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furnishings, equipment or property</w:t>
      </w:r>
      <w:r w:rsidR="00155DDA" w:rsidRPr="00AF01C8">
        <w:rPr>
          <w:rFonts w:ascii="Arial" w:hAnsi="Arial" w:cs="Arial"/>
          <w:spacing w:val="-3"/>
          <w:sz w:val="20"/>
          <w:lang w:val="en-GB"/>
        </w:rPr>
        <w:t xml:space="preserve"> occurring during </w:t>
      </w:r>
      <w:r w:rsidR="00D17B57" w:rsidRPr="00AF01C8">
        <w:rPr>
          <w:rFonts w:ascii="Arial" w:hAnsi="Arial" w:cs="Arial"/>
          <w:spacing w:val="-3"/>
          <w:sz w:val="20"/>
          <w:lang w:val="en-GB"/>
        </w:rPr>
        <w:t>on-site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ED5F63" w:rsidRPr="00AF01C8">
        <w:rPr>
          <w:rFonts w:ascii="Arial" w:hAnsi="Arial" w:cs="Arial"/>
          <w:spacing w:val="-3"/>
          <w:sz w:val="20"/>
          <w:lang w:val="en-GB"/>
        </w:rPr>
        <w:t>event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must be reported immediately to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.  Repairs and other maintenance will be arranged by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>.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reserves the right to charge back any associated costs if it is deemed to be the </w:t>
      </w:r>
      <w:r w:rsidR="00D17B57" w:rsidRPr="00AF01C8">
        <w:rPr>
          <w:rFonts w:ascii="Arial" w:hAnsi="Arial" w:cs="Arial"/>
          <w:spacing w:val="-3"/>
          <w:sz w:val="20"/>
          <w:lang w:val="en-GB"/>
        </w:rPr>
        <w:t>fault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 xml:space="preserve"> of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The terms of this agreement will apply to everyone who uses the common area for activities.  </w:t>
      </w:r>
      <w:r w:rsidR="00A23930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will be responsible to ensure that everyone is aware of the terms and that the terms are </w:t>
      </w:r>
      <w:r w:rsidR="00545BD8" w:rsidRPr="00AF01C8">
        <w:rPr>
          <w:rFonts w:ascii="Arial" w:hAnsi="Arial" w:cs="Arial"/>
          <w:spacing w:val="-3"/>
          <w:sz w:val="20"/>
          <w:lang w:val="en-GB"/>
        </w:rPr>
        <w:t>adhered to at all times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0333B7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The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2B63AB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="00EF1D80" w:rsidRPr="00AF01C8">
        <w:rPr>
          <w:rFonts w:ascii="Arial" w:hAnsi="Arial" w:cs="Arial"/>
          <w:spacing w:val="-3"/>
          <w:sz w:val="20"/>
          <w:lang w:val="en-GB"/>
        </w:rPr>
        <w:t>shall be responsible for securing the building and arming the alarm (if applicable) after all activities.</w:t>
      </w:r>
    </w:p>
    <w:p w:rsidR="00E257FF" w:rsidRPr="00AF01C8" w:rsidRDefault="00EF1D80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>Further to the above, if the expressed terms and conditions of this Agreement have not b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een met, the </w:t>
      </w:r>
      <w:r w:rsidR="00645DD5">
        <w:rPr>
          <w:rFonts w:ascii="Arial" w:hAnsi="Arial" w:cs="Arial"/>
          <w:spacing w:val="-3"/>
          <w:sz w:val="20"/>
          <w:lang w:val="en-GB"/>
        </w:rPr>
        <w:t>Resident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>shall be considered in breach of this agreement</w:t>
      </w:r>
      <w:r w:rsidR="00FD6F9A">
        <w:rPr>
          <w:rFonts w:ascii="Arial" w:hAnsi="Arial" w:cs="Arial"/>
          <w:spacing w:val="-3"/>
          <w:sz w:val="20"/>
          <w:lang w:val="en-GB"/>
        </w:rPr>
        <w:t xml:space="preserve">, and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FD6F9A">
        <w:rPr>
          <w:rFonts w:ascii="Arial" w:hAnsi="Arial" w:cs="Arial"/>
          <w:spacing w:val="-3"/>
          <w:sz w:val="20"/>
          <w:lang w:val="en-GB"/>
        </w:rPr>
        <w:t xml:space="preserve"> shall reserve the right to stop the activities in the common area</w:t>
      </w:r>
      <w:r w:rsidR="00773D81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257FF" w:rsidP="00AF01C8">
      <w:pPr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before="240"/>
        <w:ind w:hanging="720"/>
        <w:rPr>
          <w:rFonts w:ascii="Arial" w:hAnsi="Arial" w:cs="Arial"/>
          <w:spacing w:val="-3"/>
          <w:sz w:val="20"/>
          <w:lang w:val="en-GB"/>
        </w:rPr>
      </w:pPr>
      <w:r w:rsidRPr="00AF01C8">
        <w:rPr>
          <w:rFonts w:ascii="Arial" w:hAnsi="Arial" w:cs="Arial"/>
          <w:spacing w:val="-3"/>
          <w:sz w:val="20"/>
          <w:lang w:val="en-GB"/>
        </w:rPr>
        <w:t xml:space="preserve">This Agreement may be terminated without cause, in writing, by 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due to operational considerations. </w:t>
      </w:r>
      <w:r w:rsidR="00AF01C8" w:rsidRPr="00AF01C8">
        <w:rPr>
          <w:rFonts w:ascii="Arial" w:hAnsi="Arial" w:cs="Arial"/>
          <w:spacing w:val="-3"/>
          <w:sz w:val="20"/>
          <w:lang w:val="en-GB"/>
        </w:rPr>
        <w:t xml:space="preserve"> The </w:t>
      </w:r>
      <w:r w:rsidR="00642580">
        <w:rPr>
          <w:rFonts w:ascii="Arial" w:hAnsi="Arial" w:cs="Arial"/>
          <w:spacing w:val="-3"/>
          <w:sz w:val="20"/>
          <w:lang w:val="en-GB"/>
        </w:rPr>
        <w:t>Landlord</w:t>
      </w:r>
      <w:r w:rsidRPr="00AF01C8">
        <w:rPr>
          <w:rFonts w:ascii="Arial" w:hAnsi="Arial" w:cs="Arial"/>
          <w:spacing w:val="-3"/>
          <w:sz w:val="20"/>
          <w:lang w:val="en-GB"/>
        </w:rPr>
        <w:t xml:space="preserve"> will provide a 30 day notice period in case of termination</w:t>
      </w:r>
      <w:r w:rsidR="00F57FED" w:rsidRPr="00AF01C8">
        <w:rPr>
          <w:rFonts w:ascii="Arial" w:hAnsi="Arial" w:cs="Arial"/>
          <w:spacing w:val="-3"/>
          <w:sz w:val="20"/>
          <w:lang w:val="en-GB"/>
        </w:rPr>
        <w:t>.</w:t>
      </w:r>
    </w:p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EF1D80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p w:rsidR="00AF01C8" w:rsidRPr="00AF01C8" w:rsidRDefault="00AF01C8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tbl>
      <w:tblPr>
        <w:tblW w:w="0" w:type="auto"/>
        <w:tblInd w:w="828" w:type="dxa"/>
        <w:tblLook w:val="04A0"/>
      </w:tblPr>
      <w:tblGrid>
        <w:gridCol w:w="3690"/>
        <w:gridCol w:w="450"/>
        <w:gridCol w:w="2610"/>
      </w:tblGrid>
      <w:tr w:rsidR="00AF01C8" w:rsidRPr="004C7926" w:rsidTr="00AF01C8">
        <w:tc>
          <w:tcPr>
            <w:tcW w:w="369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AF01C8" w:rsidRPr="004C7926" w:rsidTr="00993B0B">
        <w:tc>
          <w:tcPr>
            <w:tcW w:w="3690" w:type="dxa"/>
            <w:tcBorders>
              <w:top w:val="single" w:sz="4" w:space="0" w:color="auto"/>
            </w:tcBorders>
          </w:tcPr>
          <w:p w:rsidR="00AF01C8" w:rsidRPr="00AF01C8" w:rsidRDefault="00645DD5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RESIDENT</w:t>
            </w:r>
            <w:r w:rsidR="00AF01C8"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 xml:space="preserve"> SIGNATURE</w:t>
            </w: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>DATE</w:t>
            </w:r>
          </w:p>
        </w:tc>
      </w:tr>
      <w:tr w:rsidR="00993B0B" w:rsidRPr="004C7926" w:rsidTr="00993B0B">
        <w:trPr>
          <w:trHeight w:val="306"/>
        </w:trPr>
        <w:tc>
          <w:tcPr>
            <w:tcW w:w="3690" w:type="dxa"/>
            <w:tcBorders>
              <w:bottom w:val="single" w:sz="4" w:space="0" w:color="auto"/>
            </w:tcBorders>
          </w:tcPr>
          <w:p w:rsidR="00993B0B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993B0B" w:rsidRPr="004C7926" w:rsidTr="00993B0B">
        <w:tc>
          <w:tcPr>
            <w:tcW w:w="3690" w:type="dxa"/>
            <w:tcBorders>
              <w:top w:val="single" w:sz="4" w:space="0" w:color="auto"/>
            </w:tcBorders>
          </w:tcPr>
          <w:p w:rsidR="00993B0B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TELEPHONE NUMBER</w:t>
            </w:r>
          </w:p>
        </w:tc>
        <w:tc>
          <w:tcPr>
            <w:tcW w:w="45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</w:tcPr>
          <w:p w:rsidR="00993B0B" w:rsidRPr="00AF01C8" w:rsidRDefault="00993B0B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</w:tbl>
    <w:p w:rsidR="00AF01C8" w:rsidRDefault="00AF01C8" w:rsidP="00AF01C8">
      <w:pPr>
        <w:autoSpaceDE w:val="0"/>
        <w:autoSpaceDN w:val="0"/>
        <w:adjustRightInd w:val="0"/>
        <w:rPr>
          <w:sz w:val="18"/>
          <w:szCs w:val="18"/>
        </w:rPr>
      </w:pPr>
    </w:p>
    <w:p w:rsidR="00993B0B" w:rsidRDefault="00993B0B" w:rsidP="00AF01C8">
      <w:pPr>
        <w:autoSpaceDE w:val="0"/>
        <w:autoSpaceDN w:val="0"/>
        <w:adjustRightInd w:val="0"/>
        <w:rPr>
          <w:sz w:val="18"/>
          <w:szCs w:val="18"/>
        </w:rPr>
      </w:pPr>
    </w:p>
    <w:p w:rsidR="00AF01C8" w:rsidRPr="004C7926" w:rsidRDefault="00AF01C8" w:rsidP="00AF01C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828" w:type="dxa"/>
        <w:tblLook w:val="04A0"/>
      </w:tblPr>
      <w:tblGrid>
        <w:gridCol w:w="3690"/>
        <w:gridCol w:w="450"/>
        <w:gridCol w:w="2610"/>
      </w:tblGrid>
      <w:tr w:rsidR="00AF01C8" w:rsidRPr="004C7926" w:rsidTr="00AF01C8">
        <w:tc>
          <w:tcPr>
            <w:tcW w:w="369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</w:tr>
      <w:tr w:rsidR="00AF01C8" w:rsidRPr="004C7926" w:rsidTr="00AF01C8">
        <w:tc>
          <w:tcPr>
            <w:tcW w:w="3690" w:type="dxa"/>
            <w:tcBorders>
              <w:top w:val="single" w:sz="4" w:space="0" w:color="auto"/>
            </w:tcBorders>
          </w:tcPr>
          <w:p w:rsidR="00AF01C8" w:rsidRPr="00AF01C8" w:rsidRDefault="00642580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sz w:val="18"/>
                <w:szCs w:val="18"/>
                <w:lang w:val="en-CA" w:eastAsia="en-CA"/>
              </w:rPr>
              <w:t>LANDLORD</w:t>
            </w:r>
            <w:r w:rsidR="00AF01C8"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 xml:space="preserve"> SIGNATURE</w:t>
            </w:r>
          </w:p>
        </w:tc>
        <w:tc>
          <w:tcPr>
            <w:tcW w:w="450" w:type="dxa"/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F01C8" w:rsidRPr="00AF01C8" w:rsidRDefault="00AF01C8" w:rsidP="00AF0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val="en-CA" w:eastAsia="en-CA"/>
              </w:rPr>
            </w:pPr>
            <w:r w:rsidRPr="00AF01C8">
              <w:rPr>
                <w:rFonts w:ascii="Arial" w:hAnsi="Arial" w:cs="Arial"/>
                <w:sz w:val="18"/>
                <w:szCs w:val="18"/>
                <w:lang w:val="en-CA" w:eastAsia="en-CA"/>
              </w:rPr>
              <w:t>DATE</w:t>
            </w:r>
          </w:p>
        </w:tc>
      </w:tr>
    </w:tbl>
    <w:p w:rsidR="00EF1D80" w:rsidRPr="00AF01C8" w:rsidRDefault="00EF1D80" w:rsidP="000A2A4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Arial" w:hAnsi="Arial" w:cs="Arial"/>
          <w:spacing w:val="-3"/>
          <w:sz w:val="20"/>
          <w:lang w:val="en-GB"/>
        </w:rPr>
      </w:pPr>
    </w:p>
    <w:sectPr w:rsidR="00EF1D80" w:rsidRPr="00AF01C8" w:rsidSect="000A2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66C" w:rsidRDefault="0010566C">
      <w:r>
        <w:separator/>
      </w:r>
    </w:p>
  </w:endnote>
  <w:endnote w:type="continuationSeparator" w:id="0">
    <w:p w:rsidR="0010566C" w:rsidRDefault="00105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408" w:rsidRDefault="007971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140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1408" w:rsidRDefault="008F14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225" w:rsidRDefault="007652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225" w:rsidRDefault="007652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66C" w:rsidRDefault="0010566C">
      <w:r>
        <w:separator/>
      </w:r>
    </w:p>
  </w:footnote>
  <w:footnote w:type="continuationSeparator" w:id="0">
    <w:p w:rsidR="0010566C" w:rsidRDefault="001056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225" w:rsidRDefault="007652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1C8" w:rsidRPr="00AF01C8" w:rsidRDefault="00797114">
    <w:pPr>
      <w:pStyle w:val="Header"/>
      <w:rPr>
        <w:rFonts w:ascii="Arial" w:hAnsi="Arial" w:cs="Arial"/>
        <w:color w:val="FF0000"/>
        <w:sz w:val="20"/>
        <w:lang w:val="en-CA"/>
      </w:rPr>
    </w:pPr>
    <w:r w:rsidRPr="00797114">
      <w:rPr>
        <w:rFonts w:ascii="Arial" w:hAnsi="Arial" w:cs="Arial"/>
        <w:noProof/>
        <w:color w:val="000000"/>
        <w:sz w:val="20"/>
        <w:lang w:val="en-CA"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3073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  <w:r w:rsidR="00AF01C8" w:rsidRPr="005923AF">
      <w:rPr>
        <w:rFonts w:ascii="Arial" w:hAnsi="Arial" w:cs="Arial"/>
        <w:color w:val="000000"/>
        <w:sz w:val="20"/>
        <w:lang w:val="en-CA"/>
      </w:rPr>
      <w:t>Disclaimer:</w:t>
    </w:r>
    <w:r w:rsidR="00AF01C8" w:rsidRPr="005923AF">
      <w:rPr>
        <w:rFonts w:ascii="Arial" w:hAnsi="Arial" w:cs="Arial"/>
        <w:color w:val="FF0000"/>
        <w:sz w:val="20"/>
        <w:lang w:val="en-CA"/>
      </w:rPr>
      <w:t xml:space="preserve"> This form is meant to be an example and provide general information and sample language for </w:t>
    </w:r>
    <w:r w:rsidR="00642580">
      <w:rPr>
        <w:rFonts w:ascii="Arial" w:hAnsi="Arial" w:cs="Arial"/>
        <w:color w:val="FF0000"/>
        <w:sz w:val="20"/>
        <w:lang w:val="en-CA"/>
      </w:rPr>
      <w:t>Landlord</w:t>
    </w:r>
    <w:r w:rsidR="00AF01C8" w:rsidRPr="005923AF">
      <w:rPr>
        <w:rFonts w:ascii="Arial" w:hAnsi="Arial" w:cs="Arial"/>
        <w:color w:val="FF0000"/>
        <w:sz w:val="20"/>
        <w:lang w:val="en-CA"/>
      </w:rPr>
      <w:t>s to develop their own form.  Please carefully review and edit this sample before use to take into account your own objectives, situation, or needs.  For assistance, please contact your Non-Profit Portfolio Manager.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225" w:rsidRDefault="007652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EE094B"/>
    <w:multiLevelType w:val="hybridMultilevel"/>
    <w:tmpl w:val="4176C99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515EC2"/>
    <w:multiLevelType w:val="hybridMultilevel"/>
    <w:tmpl w:val="16F4168C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25A15B9B"/>
    <w:multiLevelType w:val="hybridMultilevel"/>
    <w:tmpl w:val="07FA6B7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F723DC"/>
    <w:multiLevelType w:val="hybridMultilevel"/>
    <w:tmpl w:val="E6AE2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07812"/>
    <w:multiLevelType w:val="hybridMultilevel"/>
    <w:tmpl w:val="1ED05B7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24565B4"/>
    <w:multiLevelType w:val="hybridMultilevel"/>
    <w:tmpl w:val="FFE8ECB6"/>
    <w:lvl w:ilvl="0" w:tplc="72A007B8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A12CBB"/>
    <w:multiLevelType w:val="singleLevel"/>
    <w:tmpl w:val="72A007B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7">
    <w:abstractNumId w:val="7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8">
    <w:abstractNumId w:val="2"/>
  </w:num>
  <w:num w:numId="19">
    <w:abstractNumId w:val="5"/>
  </w:num>
  <w:num w:numId="20">
    <w:abstractNumId w:val="3"/>
  </w:num>
  <w:num w:numId="21">
    <w:abstractNumId w:val="6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GB" w:vendorID="8" w:dllVersion="513" w:checkStyle="1"/>
  <w:proofState w:spelling="clean" w:grammar="clean"/>
  <w:attachedTemplate r:id="rId1"/>
  <w:stylePaneFormatFilter w:val="3F01"/>
  <w:doNotTrackMoves/>
  <w:defaultTabStop w:val="720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WasFieldCodes" w:val=" 0"/>
    <w:docVar w:name="WasParas" w:val=" 0"/>
    <w:docVar w:name="WasShowAll" w:val=" 0"/>
    <w:docVar w:name="WasSpaces" w:val=" 0"/>
    <w:docVar w:name="WasTabs" w:val=" 0"/>
  </w:docVars>
  <w:rsids>
    <w:rsidRoot w:val="00A10D5A"/>
    <w:rsid w:val="000053B4"/>
    <w:rsid w:val="0000633D"/>
    <w:rsid w:val="0002053B"/>
    <w:rsid w:val="000333B7"/>
    <w:rsid w:val="00091B37"/>
    <w:rsid w:val="000A2A48"/>
    <w:rsid w:val="000B1546"/>
    <w:rsid w:val="000C65B1"/>
    <w:rsid w:val="0010566C"/>
    <w:rsid w:val="0013429C"/>
    <w:rsid w:val="00155DDA"/>
    <w:rsid w:val="001567DD"/>
    <w:rsid w:val="001A1631"/>
    <w:rsid w:val="001D7542"/>
    <w:rsid w:val="00201BC1"/>
    <w:rsid w:val="00202427"/>
    <w:rsid w:val="00203A54"/>
    <w:rsid w:val="00221F37"/>
    <w:rsid w:val="00225FA9"/>
    <w:rsid w:val="00243566"/>
    <w:rsid w:val="00257FAE"/>
    <w:rsid w:val="002B63AB"/>
    <w:rsid w:val="00322716"/>
    <w:rsid w:val="003460FE"/>
    <w:rsid w:val="00381D5A"/>
    <w:rsid w:val="0038260C"/>
    <w:rsid w:val="003D5A57"/>
    <w:rsid w:val="003F0CE6"/>
    <w:rsid w:val="003F14DB"/>
    <w:rsid w:val="0046398A"/>
    <w:rsid w:val="00466D7F"/>
    <w:rsid w:val="004762BC"/>
    <w:rsid w:val="00477804"/>
    <w:rsid w:val="00480BDD"/>
    <w:rsid w:val="00492C49"/>
    <w:rsid w:val="004A28A8"/>
    <w:rsid w:val="004E22B2"/>
    <w:rsid w:val="00500874"/>
    <w:rsid w:val="00515195"/>
    <w:rsid w:val="005205EF"/>
    <w:rsid w:val="00545BD8"/>
    <w:rsid w:val="00555D6A"/>
    <w:rsid w:val="005853FE"/>
    <w:rsid w:val="00596249"/>
    <w:rsid w:val="005E1496"/>
    <w:rsid w:val="005E29EA"/>
    <w:rsid w:val="005F7C9C"/>
    <w:rsid w:val="00642580"/>
    <w:rsid w:val="00645DD5"/>
    <w:rsid w:val="0065792B"/>
    <w:rsid w:val="00663BAE"/>
    <w:rsid w:val="00692450"/>
    <w:rsid w:val="006B046F"/>
    <w:rsid w:val="006C0382"/>
    <w:rsid w:val="006C378F"/>
    <w:rsid w:val="006E619E"/>
    <w:rsid w:val="00700256"/>
    <w:rsid w:val="0075411E"/>
    <w:rsid w:val="007609D0"/>
    <w:rsid w:val="00765225"/>
    <w:rsid w:val="007723D9"/>
    <w:rsid w:val="00773D81"/>
    <w:rsid w:val="0078184C"/>
    <w:rsid w:val="00797114"/>
    <w:rsid w:val="007A1B62"/>
    <w:rsid w:val="007B0144"/>
    <w:rsid w:val="007B190C"/>
    <w:rsid w:val="007E1A29"/>
    <w:rsid w:val="007E5317"/>
    <w:rsid w:val="007F508B"/>
    <w:rsid w:val="00814CFF"/>
    <w:rsid w:val="008418FC"/>
    <w:rsid w:val="00862371"/>
    <w:rsid w:val="0089610B"/>
    <w:rsid w:val="00896D99"/>
    <w:rsid w:val="008D7921"/>
    <w:rsid w:val="008F1408"/>
    <w:rsid w:val="008F7EBA"/>
    <w:rsid w:val="009631B0"/>
    <w:rsid w:val="00993B0B"/>
    <w:rsid w:val="009C3FCE"/>
    <w:rsid w:val="009C6AEF"/>
    <w:rsid w:val="009D6BE9"/>
    <w:rsid w:val="009F6DD8"/>
    <w:rsid w:val="00A10D5A"/>
    <w:rsid w:val="00A15D4A"/>
    <w:rsid w:val="00A23930"/>
    <w:rsid w:val="00A501F3"/>
    <w:rsid w:val="00A87B53"/>
    <w:rsid w:val="00AC29AE"/>
    <w:rsid w:val="00AF01C8"/>
    <w:rsid w:val="00AF15BD"/>
    <w:rsid w:val="00AF6DAD"/>
    <w:rsid w:val="00B80E15"/>
    <w:rsid w:val="00BB43C9"/>
    <w:rsid w:val="00C44A07"/>
    <w:rsid w:val="00C533A5"/>
    <w:rsid w:val="00C6195A"/>
    <w:rsid w:val="00C95803"/>
    <w:rsid w:val="00CC3E2A"/>
    <w:rsid w:val="00CD0CA7"/>
    <w:rsid w:val="00D17B57"/>
    <w:rsid w:val="00D20853"/>
    <w:rsid w:val="00D60A22"/>
    <w:rsid w:val="00D7423E"/>
    <w:rsid w:val="00DE3238"/>
    <w:rsid w:val="00DE7109"/>
    <w:rsid w:val="00E10254"/>
    <w:rsid w:val="00E16A45"/>
    <w:rsid w:val="00E16F09"/>
    <w:rsid w:val="00E25502"/>
    <w:rsid w:val="00E257FF"/>
    <w:rsid w:val="00ED5F63"/>
    <w:rsid w:val="00EF1D80"/>
    <w:rsid w:val="00EF1E7F"/>
    <w:rsid w:val="00F102EB"/>
    <w:rsid w:val="00F57FED"/>
    <w:rsid w:val="00FB3364"/>
    <w:rsid w:val="00FD6F9A"/>
    <w:rsid w:val="00FE2370"/>
    <w:rsid w:val="00FE4F21"/>
    <w:rsid w:val="00FF0279"/>
    <w:rsid w:val="00FF1E9D"/>
    <w:rsid w:val="00FF35BB"/>
    <w:rsid w:val="00FF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CE6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F0CE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3F0CE6"/>
    <w:rPr>
      <w:vertAlign w:val="superscript"/>
    </w:rPr>
  </w:style>
  <w:style w:type="paragraph" w:styleId="Footer">
    <w:name w:val="footer"/>
    <w:basedOn w:val="Normal"/>
    <w:rsid w:val="003F0CE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0CE6"/>
    <w:pPr>
      <w:spacing w:before="120"/>
    </w:pPr>
  </w:style>
  <w:style w:type="character" w:styleId="PageNumber">
    <w:name w:val="page number"/>
    <w:basedOn w:val="DefaultParagraphFont"/>
    <w:rsid w:val="003F0CE6"/>
  </w:style>
  <w:style w:type="paragraph" w:styleId="BalloonText">
    <w:name w:val="Balloon Text"/>
    <w:basedOn w:val="Normal"/>
    <w:semiHidden/>
    <w:rsid w:val="00E1025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F01C8"/>
    <w:rPr>
      <w:sz w:val="24"/>
      <w:lang w:val="en-US" w:eastAsia="en-US"/>
    </w:rPr>
  </w:style>
  <w:style w:type="table" w:styleId="TableGrid">
    <w:name w:val="Table Grid"/>
    <w:basedOn w:val="TableNormal"/>
    <w:rsid w:val="00AF0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eddy\Local%20Settings\Temporary%20Internet%20Files\OLKB3\OPS-103%20Space%20Use%20Agreement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5EB9DB-E5DB-4AAB-89BD-1C5AAC1A99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F1D67D-F531-4FFC-8B2B-C837587AD34A}"/>
</file>

<file path=customXml/itemProps3.xml><?xml version="1.0" encoding="utf-8"?>
<ds:datastoreItem xmlns:ds="http://schemas.openxmlformats.org/officeDocument/2006/customXml" ds:itemID="{59F0355C-03E8-43BE-9F3C-D17582CC3DE9}"/>
</file>

<file path=customXml/itemProps4.xml><?xml version="1.0" encoding="utf-8"?>
<ds:datastoreItem xmlns:ds="http://schemas.openxmlformats.org/officeDocument/2006/customXml" ds:itemID="{2566C627-D151-4606-B174-D6C4FD232B8F}"/>
</file>

<file path=docProps/app.xml><?xml version="1.0" encoding="utf-8"?>
<Properties xmlns="http://schemas.openxmlformats.org/officeDocument/2006/extended-properties" xmlns:vt="http://schemas.openxmlformats.org/officeDocument/2006/docPropsVTypes">
  <Template>OPS-103 Space Use Agreement (2).dot</Template>
  <TotalTime>30</TotalTime>
  <Pages>2</Pages>
  <Words>557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AREA USE AGREEMENT</vt:lpstr>
    </vt:vector>
  </TitlesOfParts>
  <Company>BC Housing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AREA USE AGREEMENT</dc:title>
  <dc:subject/>
  <dc:creator>preddy</dc:creator>
  <cp:keywords/>
  <cp:lastModifiedBy>Dave Ao</cp:lastModifiedBy>
  <cp:revision>5</cp:revision>
  <cp:lastPrinted>2012-03-02T23:03:00Z</cp:lastPrinted>
  <dcterms:created xsi:type="dcterms:W3CDTF">2012-12-07T19:28:00Z</dcterms:created>
  <dcterms:modified xsi:type="dcterms:W3CDTF">2012-12-18T22:12:00Z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0x010100753FE2BD86E76B4DAA5BD0ECE9CA712D</vt:lpwstr>
  </property>
</Properties>
</file>