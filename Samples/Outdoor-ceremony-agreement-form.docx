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C20" w:rsidRPr="0087372A" w:rsidRDefault="0087372A" w:rsidP="0087372A">
      <w:pPr>
        <w:pStyle w:val="Title"/>
      </w:pPr>
      <w:r>
        <w:t>Outdoor ceremonies agreement f</w:t>
      </w:r>
      <w:r w:rsidR="005C7C20" w:rsidRPr="0087372A">
        <w:t>orm</w:t>
      </w:r>
    </w:p>
    <w:p w:rsidR="00AF1433" w:rsidRDefault="005C7C20" w:rsidP="0087372A">
      <w:r w:rsidRPr="005C7C20">
        <w:t>Please</w:t>
      </w:r>
      <w:r w:rsidR="00787BCE">
        <w:t xml:space="preserve">, </w:t>
      </w:r>
      <w:hyperlink r:id="rId9" w:history="1">
        <w:r w:rsidR="00787BCE" w:rsidRPr="00787BCE">
          <w:rPr>
            <w:rStyle w:val="Hyperlink"/>
          </w:rPr>
          <w:t>read the</w:t>
        </w:r>
        <w:r w:rsidR="00A46976">
          <w:rPr>
            <w:rStyle w:val="Hyperlink"/>
          </w:rPr>
          <w:t xml:space="preserve"> outdoor ceremonies</w:t>
        </w:r>
        <w:r w:rsidR="00787BCE" w:rsidRPr="00787BCE">
          <w:rPr>
            <w:rStyle w:val="Hyperlink"/>
          </w:rPr>
          <w:t xml:space="preserve"> guidance</w:t>
        </w:r>
      </w:hyperlink>
      <w:r w:rsidR="00787BCE">
        <w:t>,</w:t>
      </w:r>
      <w:r w:rsidRPr="005C7C20">
        <w:t xml:space="preserve"> </w:t>
      </w:r>
      <w:r w:rsidR="00AF1433">
        <w:t>fill in this form, print and sign by both partners, then:</w:t>
      </w:r>
    </w:p>
    <w:p w:rsidR="00AF1433" w:rsidRDefault="00AF1433" w:rsidP="0087372A">
      <w:pPr>
        <w:pStyle w:val="Bullets"/>
      </w:pPr>
      <w:r>
        <w:t xml:space="preserve">scan or </w:t>
      </w:r>
      <w:r w:rsidR="002A4437">
        <w:t>clearly</w:t>
      </w:r>
      <w:r>
        <w:t xml:space="preserve"> photograph the form and email to </w:t>
      </w:r>
      <w:hyperlink r:id="rId10" w:history="1">
        <w:r w:rsidRPr="002A3C75">
          <w:rPr>
            <w:rStyle w:val="Hyperlink"/>
          </w:rPr>
          <w:t>registration@essex.gov.uk</w:t>
        </w:r>
      </w:hyperlink>
      <w:r>
        <w:t xml:space="preserve">, </w:t>
      </w:r>
      <w:r w:rsidRPr="00E075A1">
        <w:rPr>
          <w:b/>
        </w:rPr>
        <w:t>or</w:t>
      </w:r>
    </w:p>
    <w:p w:rsidR="00AF1433" w:rsidRDefault="00AF1433" w:rsidP="0087372A">
      <w:pPr>
        <w:pStyle w:val="Bullets"/>
      </w:pPr>
      <w:r>
        <w:t xml:space="preserve">post to </w:t>
      </w:r>
      <w:r w:rsidRPr="00AF1433">
        <w:t xml:space="preserve">Ceremonies Team, </w:t>
      </w:r>
      <w:r>
        <w:t xml:space="preserve">Essex County Council, </w:t>
      </w:r>
      <w:r w:rsidRPr="00AF1433">
        <w:t xml:space="preserve">Seax House, Victoria </w:t>
      </w:r>
      <w:r>
        <w:t>Road South, Chelmsford, CM1 1QH.</w:t>
      </w:r>
    </w:p>
    <w:p w:rsidR="005C7C20" w:rsidRPr="0087372A" w:rsidRDefault="0087372A" w:rsidP="0087372A">
      <w:r>
        <w:t>If we do not</w:t>
      </w:r>
      <w:r w:rsidR="00AF1433" w:rsidRPr="0087372A">
        <w:t xml:space="preserve"> receive your completed </w:t>
      </w:r>
      <w:r w:rsidR="001A6BC5">
        <w:t>agreement form</w:t>
      </w:r>
      <w:r w:rsidR="005C7C20" w:rsidRPr="0087372A">
        <w:t xml:space="preserve"> ten weeks </w:t>
      </w:r>
      <w:r w:rsidR="00AF1433" w:rsidRPr="0087372A">
        <w:t xml:space="preserve">before </w:t>
      </w:r>
      <w:r w:rsidR="005C7C20" w:rsidRPr="0087372A">
        <w:t xml:space="preserve">the </w:t>
      </w:r>
      <w:r w:rsidR="00AF1433" w:rsidRPr="0087372A">
        <w:t>ceremony,</w:t>
      </w:r>
      <w:r w:rsidR="005C7C20" w:rsidRPr="0087372A">
        <w:t xml:space="preserve"> </w:t>
      </w:r>
      <w:r w:rsidR="00AF1433" w:rsidRPr="0087372A">
        <w:t xml:space="preserve">your </w:t>
      </w:r>
      <w:r w:rsidR="005C7C20" w:rsidRPr="0087372A">
        <w:t xml:space="preserve">ceremony </w:t>
      </w:r>
      <w:r w:rsidR="00E075A1" w:rsidRPr="0087372A">
        <w:t>will take place</w:t>
      </w:r>
      <w:r w:rsidR="005C7C20" w:rsidRPr="0087372A">
        <w:t xml:space="preserve"> inside.</w:t>
      </w:r>
    </w:p>
    <w:p w:rsidR="00092BDE" w:rsidRPr="0087372A" w:rsidRDefault="00092BDE" w:rsidP="0087372A">
      <w:pPr>
        <w:pStyle w:val="Heading1"/>
      </w:pPr>
      <w:r w:rsidRPr="0087372A">
        <w:t>Couple contact details</w:t>
      </w:r>
    </w:p>
    <w:p w:rsidR="00092BDE" w:rsidRPr="001F1E5E" w:rsidRDefault="00092BDE" w:rsidP="0087372A">
      <w:r w:rsidRPr="00291169">
        <w:rPr>
          <w:b/>
        </w:rPr>
        <w:t>Partner 1’s full name:</w:t>
      </w:r>
      <w:r w:rsidRPr="001F1E5E">
        <w:t xml:space="preserve"> </w:t>
      </w:r>
      <w:sdt>
        <w:sdtPr>
          <w:alias w:val="Partner 1's full name"/>
          <w:tag w:val="Partner 1's full name"/>
          <w:id w:val="1248914888"/>
          <w:placeholder>
            <w:docPart w:val="F3EDA4F6A1FC470DAAF49AEFE01421BA"/>
          </w:placeholder>
          <w:showingPlcHdr/>
          <w:text/>
        </w:sdtPr>
        <w:sdtEndPr/>
        <w:sdtContent>
          <w:r w:rsidRPr="00092BDE">
            <w:rPr>
              <w:rStyle w:val="PlaceholderText"/>
              <w:color w:val="auto"/>
              <w:szCs w:val="22"/>
              <w:shd w:val="clear" w:color="auto" w:fill="DBE5F1" w:themeFill="accent1" w:themeFillTint="33"/>
            </w:rPr>
            <w:t>Partner 1’s full name</w:t>
          </w:r>
        </w:sdtContent>
      </w:sdt>
    </w:p>
    <w:p w:rsidR="00092BDE" w:rsidRPr="001F1E5E" w:rsidRDefault="00092BDE" w:rsidP="0087372A">
      <w:r w:rsidRPr="00291169">
        <w:rPr>
          <w:b/>
        </w:rPr>
        <w:t>Partner 2’s full name:</w:t>
      </w:r>
      <w:r w:rsidRPr="001F1E5E">
        <w:t xml:space="preserve"> </w:t>
      </w:r>
      <w:sdt>
        <w:sdtPr>
          <w:alias w:val="Partner 2's full name"/>
          <w:tag w:val="Partner 2's full name"/>
          <w:id w:val="1680089358"/>
          <w:placeholder>
            <w:docPart w:val="E73AEE90EF134B45BA2069DD6DAC5944"/>
          </w:placeholder>
          <w:showingPlcHdr/>
          <w:text/>
        </w:sdtPr>
        <w:sdtEndPr/>
        <w:sdtContent>
          <w:r w:rsidRPr="00092BDE">
            <w:rPr>
              <w:rStyle w:val="PlaceholderText"/>
              <w:color w:val="auto"/>
              <w:szCs w:val="22"/>
              <w:shd w:val="clear" w:color="auto" w:fill="DBE5F1" w:themeFill="accent1" w:themeFillTint="33"/>
            </w:rPr>
            <w:t>Partner 2’s full name</w:t>
          </w:r>
        </w:sdtContent>
      </w:sdt>
    </w:p>
    <w:p w:rsidR="00092BDE" w:rsidRPr="001F1E5E" w:rsidRDefault="00092BDE" w:rsidP="0087372A">
      <w:r w:rsidRPr="00291169">
        <w:rPr>
          <w:b/>
        </w:rPr>
        <w:t>Couple’s telephone number:</w:t>
      </w:r>
      <w:r w:rsidRPr="001F1E5E">
        <w:t xml:space="preserve"> </w:t>
      </w:r>
      <w:sdt>
        <w:sdtPr>
          <w:alias w:val="Couple's telephone number"/>
          <w:tag w:val="Couple's telephone number"/>
          <w:id w:val="-409928464"/>
          <w:placeholder>
            <w:docPart w:val="C68479409F2C47CAB4FB7C10AC522967"/>
          </w:placeholder>
          <w:showingPlcHdr/>
          <w:text/>
        </w:sdtPr>
        <w:sdtEndPr/>
        <w:sdtContent>
          <w:r w:rsidRPr="00092BDE">
            <w:rPr>
              <w:rStyle w:val="PlaceholderText"/>
              <w:color w:val="auto"/>
              <w:szCs w:val="22"/>
              <w:shd w:val="clear" w:color="auto" w:fill="DBE5F1" w:themeFill="accent1" w:themeFillTint="33"/>
            </w:rPr>
            <w:t>Couple’s telephone number</w:t>
          </w:r>
        </w:sdtContent>
      </w:sdt>
    </w:p>
    <w:p w:rsidR="00092BDE" w:rsidRPr="001F1E5E" w:rsidRDefault="00092BDE" w:rsidP="0087372A">
      <w:r w:rsidRPr="00291169">
        <w:rPr>
          <w:b/>
        </w:rPr>
        <w:t>Couple’s email address:</w:t>
      </w:r>
      <w:r w:rsidRPr="001F1E5E">
        <w:t xml:space="preserve"> </w:t>
      </w:r>
      <w:sdt>
        <w:sdtPr>
          <w:alias w:val="Couple's email address"/>
          <w:tag w:val="Couple's email address"/>
          <w:id w:val="-1151518436"/>
          <w:placeholder>
            <w:docPart w:val="F5B18F20E23F4EBD8B483B49C59C7925"/>
          </w:placeholder>
          <w:showingPlcHdr/>
          <w:text/>
        </w:sdtPr>
        <w:sdtEndPr/>
        <w:sdtContent>
          <w:r w:rsidRPr="00092BDE">
            <w:rPr>
              <w:rStyle w:val="PlaceholderText"/>
              <w:color w:val="auto"/>
              <w:szCs w:val="22"/>
              <w:shd w:val="clear" w:color="auto" w:fill="DBE5F1" w:themeFill="accent1" w:themeFillTint="33"/>
            </w:rPr>
            <w:t>Couple’s email address</w:t>
          </w:r>
        </w:sdtContent>
      </w:sdt>
    </w:p>
    <w:p w:rsidR="00092BDE" w:rsidRDefault="003904CD" w:rsidP="0087372A">
      <w:pPr>
        <w:pStyle w:val="Heading1"/>
      </w:pPr>
      <w:r>
        <w:t>C</w:t>
      </w:r>
      <w:bookmarkStart w:id="0" w:name="_GoBack"/>
      <w:bookmarkEnd w:id="0"/>
      <w:r w:rsidR="00092BDE">
        <w:t>eremony</w:t>
      </w:r>
      <w:r w:rsidR="0087372A">
        <w:t xml:space="preserve"> details</w:t>
      </w:r>
    </w:p>
    <w:p w:rsidR="0087372A" w:rsidRDefault="0087372A" w:rsidP="0087372A">
      <w:r w:rsidRPr="0032777B">
        <w:rPr>
          <w:b/>
        </w:rPr>
        <w:t>Ceremony venue:</w:t>
      </w:r>
      <w:r>
        <w:t xml:space="preserve"> </w:t>
      </w:r>
      <w:sdt>
        <w:sdtPr>
          <w:alias w:val="Ceremony venue"/>
          <w:tag w:val="Ceremony venue"/>
          <w:id w:val="1488136100"/>
          <w:placeholder>
            <w:docPart w:val="D2130A3016554F34A05B896D7875C0D1"/>
          </w:placeholder>
          <w:showingPlcHdr/>
          <w:text/>
        </w:sdtPr>
        <w:sdtEndPr/>
        <w:sdtContent>
          <w:r w:rsidRPr="0087372A">
            <w:rPr>
              <w:rStyle w:val="PlaceholderText"/>
              <w:color w:val="auto"/>
              <w:szCs w:val="22"/>
              <w:shd w:val="clear" w:color="auto" w:fill="DBE5F1" w:themeFill="accent1" w:themeFillTint="33"/>
            </w:rPr>
            <w:t>Ceremony venue</w:t>
          </w:r>
        </w:sdtContent>
      </w:sdt>
    </w:p>
    <w:p w:rsidR="0087372A" w:rsidRDefault="0087372A" w:rsidP="0087372A">
      <w:r>
        <w:rPr>
          <w:b/>
        </w:rPr>
        <w:t>Address of venue</w:t>
      </w:r>
      <w:r w:rsidRPr="0032777B">
        <w:rPr>
          <w:b/>
        </w:rPr>
        <w:t>:</w:t>
      </w:r>
      <w:r>
        <w:t xml:space="preserve"> </w:t>
      </w:r>
      <w:sdt>
        <w:sdtPr>
          <w:rPr>
            <w:szCs w:val="22"/>
          </w:rPr>
          <w:alias w:val="Address of venue"/>
          <w:tag w:val="Address of venue"/>
          <w:id w:val="478734097"/>
          <w:placeholder>
            <w:docPart w:val="A580B539CF324ECD8385CAD6D820C9FC"/>
          </w:placeholder>
          <w:showingPlcHdr/>
          <w:text/>
        </w:sdtPr>
        <w:sdtEndPr/>
        <w:sdtContent>
          <w:r w:rsidRPr="00092BDE">
            <w:rPr>
              <w:rStyle w:val="PlaceholderText"/>
              <w:color w:val="auto"/>
              <w:szCs w:val="22"/>
              <w:shd w:val="clear" w:color="auto" w:fill="DBE5F1" w:themeFill="accent1" w:themeFillTint="33"/>
            </w:rPr>
            <w:t>Address of venue</w:t>
          </w:r>
        </w:sdtContent>
      </w:sdt>
    </w:p>
    <w:p w:rsidR="0087372A" w:rsidRDefault="0087372A" w:rsidP="0087372A">
      <w:r w:rsidRPr="0032777B">
        <w:rPr>
          <w:b/>
        </w:rPr>
        <w:t>Ceremony day of the week:</w:t>
      </w:r>
      <w:r>
        <w:t xml:space="preserve"> </w:t>
      </w:r>
      <w:sdt>
        <w:sdtPr>
          <w:rPr>
            <w:szCs w:val="22"/>
          </w:rPr>
          <w:alias w:val="Ceremony day of the week"/>
          <w:tag w:val="Ceremony day of the week"/>
          <w:id w:val="758333012"/>
          <w:placeholder>
            <w:docPart w:val="BD778589AA1C42E5BDAD90DB02EFEFE6"/>
          </w:placeholder>
          <w:dropDownList>
            <w:listItem w:displayText="Choose a day of the week" w:value="Choose a day of the week"/>
            <w:listItem w:displayText="Monday" w:value="Monday"/>
            <w:listItem w:displayText="Tuesday" w:value="Tuesday"/>
            <w:listItem w:displayText="Wednesday" w:value="Wednesday"/>
            <w:listItem w:displayText="Thursday" w:value="Thursday"/>
            <w:listItem w:displayText="Friday" w:value="Friday"/>
            <w:listItem w:displayText="Saturday" w:value="Saturday"/>
          </w:dropDownList>
        </w:sdtPr>
        <w:sdtEndPr/>
        <w:sdtContent>
          <w:r>
            <w:rPr>
              <w:szCs w:val="22"/>
            </w:rPr>
            <w:t>Choose a day of the week</w:t>
          </w:r>
        </w:sdtContent>
      </w:sdt>
    </w:p>
    <w:p w:rsidR="0087372A" w:rsidRPr="0087372A" w:rsidRDefault="0087372A" w:rsidP="0087372A">
      <w:pPr>
        <w:rPr>
          <w:b/>
        </w:rPr>
      </w:pPr>
      <w:r>
        <w:rPr>
          <w:b/>
        </w:rPr>
        <w:t xml:space="preserve">Ceremony date: </w:t>
      </w:r>
      <w:sdt>
        <w:sdtPr>
          <w:alias w:val="Ceremony day of month"/>
          <w:tag w:val="Ceremony day of month"/>
          <w:id w:val="2032760316"/>
          <w:placeholder>
            <w:docPart w:val="A9A0D07BDF1B4B9F912FACC8E7EB969F"/>
          </w:placeholder>
          <w:showingPlcHdr/>
          <w:dropDownList>
            <w:listItem w:displayText="Choose day of month" w:value="Choose day of month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</w:dropDownList>
        </w:sdtPr>
        <w:sdtEndPr/>
        <w:sdtContent>
          <w:r w:rsidRPr="0087372A">
            <w:rPr>
              <w:rStyle w:val="PlaceholderText"/>
              <w:color w:val="auto"/>
              <w:szCs w:val="22"/>
              <w:shd w:val="clear" w:color="auto" w:fill="DBE5F1" w:themeFill="accent1" w:themeFillTint="33"/>
            </w:rPr>
            <w:t>Ceremony day of month</w:t>
          </w:r>
        </w:sdtContent>
      </w:sdt>
      <w:r w:rsidRPr="0087372A">
        <w:rPr>
          <w:b/>
        </w:rPr>
        <w:t xml:space="preserve"> </w:t>
      </w:r>
      <w:sdt>
        <w:sdtPr>
          <w:alias w:val="Ceremony month"/>
          <w:tag w:val="Ceremony month"/>
          <w:id w:val="-1355111766"/>
          <w:placeholder>
            <w:docPart w:val="C3B03168BD254CC4B79959BBBE44CE4E"/>
          </w:placeholder>
          <w:showingPlcHdr/>
          <w:dropDownList>
            <w:listItem w:displayText="Choose a month" w:value="Choose a month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dropDownList>
        </w:sdtPr>
        <w:sdtEndPr/>
        <w:sdtContent>
          <w:r w:rsidRPr="0087372A">
            <w:rPr>
              <w:rStyle w:val="PlaceholderText"/>
              <w:color w:val="auto"/>
              <w:szCs w:val="22"/>
              <w:shd w:val="clear" w:color="auto" w:fill="DBE5F1" w:themeFill="accent1" w:themeFillTint="33"/>
            </w:rPr>
            <w:t>Ceremony month</w:t>
          </w:r>
        </w:sdtContent>
      </w:sdt>
      <w:r w:rsidRPr="0087372A">
        <w:t xml:space="preserve"> </w:t>
      </w:r>
      <w:sdt>
        <w:sdtPr>
          <w:alias w:val="Ceremony year"/>
          <w:tag w:val="Ceremony year"/>
          <w:id w:val="-1173180435"/>
          <w:placeholder>
            <w:docPart w:val="3990E38A67D54CD59387480CCD2DD5CE"/>
          </w:placeholder>
          <w:showingPlcHdr/>
          <w:text/>
        </w:sdtPr>
        <w:sdtEndPr/>
        <w:sdtContent>
          <w:r w:rsidRPr="0087372A">
            <w:rPr>
              <w:rStyle w:val="PlaceholderText"/>
              <w:color w:val="auto"/>
              <w:szCs w:val="22"/>
              <w:shd w:val="clear" w:color="auto" w:fill="DBE5F1" w:themeFill="accent1" w:themeFillTint="33"/>
            </w:rPr>
            <w:t>Ceremony year</w:t>
          </w:r>
        </w:sdtContent>
      </w:sdt>
    </w:p>
    <w:p w:rsidR="0087372A" w:rsidRPr="0087372A" w:rsidRDefault="0087372A" w:rsidP="0087372A">
      <w:r w:rsidRPr="0087372A">
        <w:rPr>
          <w:b/>
        </w:rPr>
        <w:t>Ceremony time:</w:t>
      </w:r>
      <w:r w:rsidRPr="0087372A">
        <w:t xml:space="preserve"> </w:t>
      </w:r>
      <w:sdt>
        <w:sdtPr>
          <w:rPr>
            <w:szCs w:val="22"/>
          </w:rPr>
          <w:alias w:val="Ceremony time"/>
          <w:tag w:val="Ceremony time"/>
          <w:id w:val="1838424564"/>
          <w:placeholder>
            <w:docPart w:val="B9B299364C654A13ADFABB069684BC65"/>
          </w:placeholder>
          <w:showingPlcHdr/>
          <w:text/>
        </w:sdtPr>
        <w:sdtEndPr/>
        <w:sdtContent>
          <w:r w:rsidRPr="0087372A">
            <w:rPr>
              <w:rStyle w:val="PlaceholderText"/>
              <w:color w:val="auto"/>
              <w:szCs w:val="22"/>
              <w:shd w:val="clear" w:color="auto" w:fill="DBE5F1" w:themeFill="accent1" w:themeFillTint="33"/>
            </w:rPr>
            <w:t>Ceremony time</w:t>
          </w:r>
        </w:sdtContent>
      </w:sdt>
      <w:r w:rsidRPr="0087372A">
        <w:rPr>
          <w:szCs w:val="22"/>
        </w:rPr>
        <w:t xml:space="preserve"> </w:t>
      </w:r>
      <w:sdt>
        <w:sdtPr>
          <w:alias w:val="Ceremony time am or pm"/>
          <w:tag w:val="Ceremony time am or pm"/>
          <w:id w:val="-668632303"/>
          <w:placeholder>
            <w:docPart w:val="88B608A9D41C4F788C020666CDFC401B"/>
          </w:placeholder>
          <w:showingPlcHdr/>
          <w:dropDownList>
            <w:listItem w:displayText="choose am or pm" w:value="choose am or pm"/>
            <w:listItem w:displayText="am" w:value="am"/>
            <w:listItem w:displayText="pm" w:value="pm"/>
          </w:dropDownList>
        </w:sdtPr>
        <w:sdtEndPr>
          <w:rPr>
            <w:szCs w:val="22"/>
          </w:rPr>
        </w:sdtEndPr>
        <w:sdtContent>
          <w:r w:rsidRPr="0087372A">
            <w:rPr>
              <w:rStyle w:val="PlaceholderText"/>
              <w:color w:val="auto"/>
              <w:shd w:val="clear" w:color="auto" w:fill="DBE5F1" w:themeFill="accent1" w:themeFillTint="33"/>
            </w:rPr>
            <w:t>Ceremony time am or pm</w:t>
          </w:r>
        </w:sdtContent>
      </w:sdt>
    </w:p>
    <w:p w:rsidR="0087372A" w:rsidRPr="0087372A" w:rsidRDefault="0087372A" w:rsidP="0087372A">
      <w:r w:rsidRPr="0087372A">
        <w:t>On the day of our ceremony if the weather, or any other</w:t>
      </w:r>
      <w:r>
        <w:t xml:space="preserve"> circumstance makes an outside</w:t>
      </w:r>
      <w:r w:rsidRPr="0087372A">
        <w:t xml:space="preserve"> ceremony unsuitable, our ceremony will be held in:</w:t>
      </w:r>
    </w:p>
    <w:p w:rsidR="005C7C20" w:rsidRPr="005C7C20" w:rsidRDefault="001500DF" w:rsidP="0087372A">
      <w:r w:rsidRPr="001500DF">
        <w:rPr>
          <w:b/>
        </w:rPr>
        <w:t>Name of ceremony room:</w:t>
      </w:r>
      <w:r>
        <w:t xml:space="preserve"> </w:t>
      </w:r>
      <w:sdt>
        <w:sdtPr>
          <w:alias w:val="Name of ceremony room"/>
          <w:tag w:val="Name of ceremony room"/>
          <w:id w:val="1510403115"/>
          <w:placeholder>
            <w:docPart w:val="A801DF879DC74FE899CD1E4F10A40814"/>
          </w:placeholder>
          <w:showingPlcHdr/>
          <w:text/>
        </w:sdtPr>
        <w:sdtEndPr/>
        <w:sdtContent>
          <w:r>
            <w:rPr>
              <w:rStyle w:val="PlaceholderText"/>
              <w:color w:val="auto"/>
              <w:szCs w:val="22"/>
              <w:shd w:val="clear" w:color="auto" w:fill="DBE5F1" w:themeFill="accent1" w:themeFillTint="33"/>
            </w:rPr>
            <w:t>Name of ceremony room</w:t>
          </w:r>
        </w:sdtContent>
      </w:sdt>
    </w:p>
    <w:p w:rsidR="00092BDE" w:rsidRDefault="00092BDE" w:rsidP="0087372A">
      <w:r w:rsidRPr="001500DF">
        <w:rPr>
          <w:b/>
        </w:rPr>
        <w:t>Maximum c</w:t>
      </w:r>
      <w:r w:rsidR="005C7C20" w:rsidRPr="001500DF">
        <w:rPr>
          <w:b/>
        </w:rPr>
        <w:t>apacity</w:t>
      </w:r>
      <w:r w:rsidRPr="001500DF">
        <w:rPr>
          <w:b/>
        </w:rPr>
        <w:t xml:space="preserve"> of </w:t>
      </w:r>
      <w:r w:rsidR="001500DF" w:rsidRPr="001500DF">
        <w:rPr>
          <w:b/>
        </w:rPr>
        <w:t xml:space="preserve">ceremony </w:t>
      </w:r>
      <w:r w:rsidRPr="001500DF">
        <w:rPr>
          <w:b/>
        </w:rPr>
        <w:t>room</w:t>
      </w:r>
      <w:r w:rsidR="001500DF" w:rsidRPr="001500DF">
        <w:rPr>
          <w:b/>
        </w:rPr>
        <w:t>:</w:t>
      </w:r>
      <w:r w:rsidR="001500DF">
        <w:t xml:space="preserve"> </w:t>
      </w:r>
      <w:sdt>
        <w:sdtPr>
          <w:alias w:val="Maximum capacity of ceremony room"/>
          <w:tag w:val="Maximum capacity of ceremony room"/>
          <w:id w:val="1902252167"/>
          <w:placeholder>
            <w:docPart w:val="C703E26779204383815D15A5CFD3B62C"/>
          </w:placeholder>
          <w:showingPlcHdr/>
          <w:text/>
        </w:sdtPr>
        <w:sdtEndPr/>
        <w:sdtContent>
          <w:r w:rsidR="001500DF" w:rsidRPr="001500DF">
            <w:rPr>
              <w:rStyle w:val="PlaceholderText"/>
              <w:color w:val="auto"/>
              <w:szCs w:val="22"/>
              <w:shd w:val="clear" w:color="auto" w:fill="DBE5F1" w:themeFill="accent1" w:themeFillTint="33"/>
            </w:rPr>
            <w:t>Maximum capacity of ceremony room</w:t>
          </w:r>
        </w:sdtContent>
      </w:sdt>
    </w:p>
    <w:p w:rsidR="005C7C20" w:rsidRPr="005C7C20" w:rsidRDefault="00092BDE" w:rsidP="0087372A">
      <w:r>
        <w:t>T</w:t>
      </w:r>
      <w:r w:rsidR="002A4437">
        <w:t>he</w:t>
      </w:r>
      <w:r w:rsidR="005C7C20" w:rsidRPr="005C7C20">
        <w:t xml:space="preserve"> room must be licensed for the number of guests you wish to accommodate.</w:t>
      </w:r>
    </w:p>
    <w:p w:rsidR="005C7C20" w:rsidRPr="005C7C20" w:rsidRDefault="005C7C20" w:rsidP="0087372A">
      <w:r w:rsidRPr="005C7C20">
        <w:t xml:space="preserve">The decision on where the ceremony will be held </w:t>
      </w:r>
      <w:r w:rsidR="001500DF">
        <w:t xml:space="preserve">is </w:t>
      </w:r>
      <w:r w:rsidRPr="005C7C20">
        <w:t>made by the registration staff after discussion with the couple and venue.</w:t>
      </w:r>
      <w:r w:rsidR="001500DF">
        <w:t xml:space="preserve"> The registration staff’s decision is final.</w:t>
      </w:r>
    </w:p>
    <w:p w:rsidR="001500DF" w:rsidRDefault="001500DF" w:rsidP="0087372A">
      <w:pPr>
        <w:pStyle w:val="Heading1"/>
      </w:pPr>
      <w:r>
        <w:t>Agreement</w:t>
      </w:r>
    </w:p>
    <w:p w:rsidR="001500DF" w:rsidRPr="005C7C20" w:rsidRDefault="001500DF" w:rsidP="0087372A">
      <w:r w:rsidRPr="005C7C20">
        <w:t>We agree that the final decision on where the ceremony take</w:t>
      </w:r>
      <w:r w:rsidR="0087372A">
        <w:t>s</w:t>
      </w:r>
      <w:r w:rsidRPr="005C7C20">
        <w:t xml:space="preserve"> place is the responsibility of the registration staff in attendance. We agree that if our ceremony cannot take place outside for any reason we will happ</w:t>
      </w:r>
      <w:r w:rsidR="0087372A">
        <w:t>ily</w:t>
      </w:r>
      <w:r>
        <w:t xml:space="preserve"> proceed in the named room.</w:t>
      </w:r>
    </w:p>
    <w:p w:rsidR="005C7C20" w:rsidRPr="0087372A" w:rsidRDefault="00AF1433" w:rsidP="0087372A">
      <w:pPr>
        <w:rPr>
          <w:b/>
        </w:rPr>
      </w:pPr>
      <w:r w:rsidRPr="0087372A">
        <w:rPr>
          <w:b/>
        </w:rPr>
        <w:t>Partner 1 s</w:t>
      </w:r>
      <w:r w:rsidR="005C7C20" w:rsidRPr="0087372A">
        <w:rPr>
          <w:b/>
        </w:rPr>
        <w:t>ignature</w:t>
      </w:r>
      <w:r w:rsidR="001500DF" w:rsidRPr="0087372A">
        <w:rPr>
          <w:b/>
        </w:rPr>
        <w:t>:</w:t>
      </w:r>
    </w:p>
    <w:p w:rsidR="004E6315" w:rsidRPr="0087372A" w:rsidRDefault="00AF1433" w:rsidP="0087372A">
      <w:pPr>
        <w:rPr>
          <w:b/>
        </w:rPr>
      </w:pPr>
      <w:r w:rsidRPr="0087372A">
        <w:rPr>
          <w:b/>
        </w:rPr>
        <w:t>Partner 2 s</w:t>
      </w:r>
      <w:r w:rsidR="001500DF" w:rsidRPr="0087372A">
        <w:rPr>
          <w:b/>
        </w:rPr>
        <w:t>ignature:</w:t>
      </w:r>
    </w:p>
    <w:sectPr w:rsidR="004E6315" w:rsidRPr="0087372A" w:rsidSect="001500DF">
      <w:footerReference w:type="default" r:id="rId11"/>
      <w:headerReference w:type="first" r:id="rId12"/>
      <w:pgSz w:w="11906" w:h="16838"/>
      <w:pgMar w:top="1304" w:right="1304" w:bottom="1304" w:left="130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366" w:rsidRDefault="00087366" w:rsidP="0087372A">
      <w:r>
        <w:separator/>
      </w:r>
    </w:p>
  </w:endnote>
  <w:endnote w:type="continuationSeparator" w:id="0">
    <w:p w:rsidR="00087366" w:rsidRDefault="00087366" w:rsidP="00873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77388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366" w:rsidRDefault="00B23E2A" w:rsidP="0087372A">
        <w:pPr>
          <w:pStyle w:val="Foo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B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366" w:rsidRDefault="00087366" w:rsidP="0087372A">
      <w:r>
        <w:separator/>
      </w:r>
    </w:p>
  </w:footnote>
  <w:footnote w:type="continuationSeparator" w:id="0">
    <w:p w:rsidR="00087366" w:rsidRDefault="00087366" w:rsidP="008737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C40" w:rsidRDefault="00835C40" w:rsidP="0087372A">
    <w:pPr>
      <w:pStyle w:val="Header"/>
    </w:pPr>
    <w:r>
      <w:rPr>
        <w:noProof/>
        <w:lang w:eastAsia="en-GB"/>
      </w:rPr>
      <w:drawing>
        <wp:inline distT="0" distB="0" distL="0" distR="0" wp14:anchorId="589B7930" wp14:editId="5F850179">
          <wp:extent cx="2686050" cy="349073"/>
          <wp:effectExtent l="0" t="0" r="0" b="0"/>
          <wp:docPr id="3" name="Picture 3" descr="Essex County Counci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sex-County-Council-logo-alternative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2852" cy="349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243FC"/>
    <w:multiLevelType w:val="hybridMultilevel"/>
    <w:tmpl w:val="4DA2B854"/>
    <w:lvl w:ilvl="0" w:tplc="E7C283D6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1691B84"/>
    <w:multiLevelType w:val="hybridMultilevel"/>
    <w:tmpl w:val="121E4FD2"/>
    <w:lvl w:ilvl="0" w:tplc="BEE4E8B0">
      <w:start w:val="1"/>
      <w:numFmt w:val="decimal"/>
      <w:pStyle w:val="Numberedlist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388"/>
    <w:rsid w:val="00087366"/>
    <w:rsid w:val="00092BDE"/>
    <w:rsid w:val="001500DF"/>
    <w:rsid w:val="001949B1"/>
    <w:rsid w:val="001A6BC5"/>
    <w:rsid w:val="002A4437"/>
    <w:rsid w:val="003904CD"/>
    <w:rsid w:val="0044568D"/>
    <w:rsid w:val="004E6315"/>
    <w:rsid w:val="00524388"/>
    <w:rsid w:val="005851DF"/>
    <w:rsid w:val="005C7C20"/>
    <w:rsid w:val="00663130"/>
    <w:rsid w:val="006B02B4"/>
    <w:rsid w:val="0070547A"/>
    <w:rsid w:val="00787BCE"/>
    <w:rsid w:val="007C6567"/>
    <w:rsid w:val="0083180E"/>
    <w:rsid w:val="00835C40"/>
    <w:rsid w:val="0087372A"/>
    <w:rsid w:val="0089747D"/>
    <w:rsid w:val="008C5E5D"/>
    <w:rsid w:val="009920E4"/>
    <w:rsid w:val="00A46976"/>
    <w:rsid w:val="00AB54C3"/>
    <w:rsid w:val="00AF1433"/>
    <w:rsid w:val="00B23E2A"/>
    <w:rsid w:val="00BD38CF"/>
    <w:rsid w:val="00E075A1"/>
    <w:rsid w:val="00E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72A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372A"/>
    <w:pPr>
      <w:outlineLvl w:val="0"/>
    </w:pPr>
    <w:rPr>
      <w:color w:val="004899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0DF"/>
    <w:pPr>
      <w:outlineLvl w:val="1"/>
    </w:pPr>
    <w:rPr>
      <w:color w:val="E40037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315"/>
    <w:pPr>
      <w:outlineLvl w:val="2"/>
    </w:pPr>
    <w:rPr>
      <w:color w:val="004899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6315"/>
    <w:pPr>
      <w:outlineLvl w:val="3"/>
    </w:pPr>
    <w:rPr>
      <w:color w:val="E40037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6315"/>
    <w:pPr>
      <w:outlineLvl w:val="4"/>
    </w:pPr>
    <w:rPr>
      <w:b/>
      <w:color w:val="0048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524388"/>
    <w:pPr>
      <w:ind w:left="720"/>
      <w:contextualSpacing/>
    </w:pPr>
  </w:style>
  <w:style w:type="paragraph" w:customStyle="1" w:styleId="Bullets">
    <w:name w:val="Bullets"/>
    <w:basedOn w:val="ListParagraph"/>
    <w:link w:val="BulletsChar"/>
    <w:qFormat/>
    <w:rsid w:val="00524388"/>
    <w:pPr>
      <w:numPr>
        <w:numId w:val="1"/>
      </w:numPr>
      <w:spacing w:before="120"/>
      <w:ind w:left="357" w:hanging="357"/>
    </w:pPr>
  </w:style>
  <w:style w:type="paragraph" w:customStyle="1" w:styleId="Numberedlist">
    <w:name w:val="Numbered list"/>
    <w:basedOn w:val="ListParagraph"/>
    <w:link w:val="NumberedlistChar"/>
    <w:qFormat/>
    <w:rsid w:val="00524388"/>
    <w:pPr>
      <w:numPr>
        <w:numId w:val="2"/>
      </w:numPr>
      <w:spacing w:before="120"/>
      <w:ind w:left="357" w:hanging="35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24388"/>
  </w:style>
  <w:style w:type="character" w:customStyle="1" w:styleId="BulletsChar">
    <w:name w:val="Bullets Char"/>
    <w:basedOn w:val="ListParagraphChar"/>
    <w:link w:val="Bullets"/>
    <w:rsid w:val="00524388"/>
  </w:style>
  <w:style w:type="paragraph" w:styleId="Title">
    <w:name w:val="Title"/>
    <w:basedOn w:val="Normal"/>
    <w:next w:val="Normal"/>
    <w:link w:val="TitleChar"/>
    <w:uiPriority w:val="10"/>
    <w:qFormat/>
    <w:rsid w:val="00524388"/>
    <w:pPr>
      <w:spacing w:before="240" w:after="240"/>
    </w:pPr>
    <w:rPr>
      <w:color w:val="E40037"/>
      <w:sz w:val="72"/>
      <w:szCs w:val="72"/>
    </w:rPr>
  </w:style>
  <w:style w:type="character" w:customStyle="1" w:styleId="NumberedlistChar">
    <w:name w:val="Numbered list Char"/>
    <w:basedOn w:val="ListParagraphChar"/>
    <w:link w:val="Numberedlist"/>
    <w:rsid w:val="00524388"/>
  </w:style>
  <w:style w:type="character" w:customStyle="1" w:styleId="TitleChar">
    <w:name w:val="Title Char"/>
    <w:basedOn w:val="DefaultParagraphFont"/>
    <w:link w:val="Title"/>
    <w:uiPriority w:val="10"/>
    <w:rsid w:val="00524388"/>
    <w:rPr>
      <w:color w:val="E40037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7372A"/>
    <w:rPr>
      <w:color w:val="004899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E6315"/>
    <w:rPr>
      <w:color w:val="004899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4E6315"/>
    <w:rPr>
      <w:color w:val="E40037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4E6315"/>
    <w:rPr>
      <w:b/>
      <w:color w:val="004899"/>
    </w:rPr>
  </w:style>
  <w:style w:type="character" w:customStyle="1" w:styleId="Heading2Char">
    <w:name w:val="Heading 2 Char"/>
    <w:basedOn w:val="DefaultParagraphFont"/>
    <w:link w:val="Heading2"/>
    <w:uiPriority w:val="9"/>
    <w:rsid w:val="001500DF"/>
    <w:rPr>
      <w:color w:val="E40037"/>
      <w:sz w:val="40"/>
      <w:szCs w:val="40"/>
    </w:rPr>
  </w:style>
  <w:style w:type="table" w:styleId="TableGrid">
    <w:name w:val="Table Grid"/>
    <w:basedOn w:val="TableNormal"/>
    <w:uiPriority w:val="59"/>
    <w:rsid w:val="004E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49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08736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87366"/>
  </w:style>
  <w:style w:type="paragraph" w:styleId="Footer">
    <w:name w:val="footer"/>
    <w:basedOn w:val="Normal"/>
    <w:link w:val="FooterChar"/>
    <w:uiPriority w:val="99"/>
    <w:unhideWhenUsed/>
    <w:rsid w:val="0008736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87366"/>
  </w:style>
  <w:style w:type="paragraph" w:styleId="BalloonText">
    <w:name w:val="Balloon Text"/>
    <w:basedOn w:val="Normal"/>
    <w:link w:val="BalloonTextChar"/>
    <w:uiPriority w:val="99"/>
    <w:semiHidden/>
    <w:unhideWhenUsed/>
    <w:rsid w:val="0066313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3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4C3"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AB54C3"/>
    <w:rPr>
      <w:rFonts w:eastAsiaTheme="majorEastAsia" w:cstheme="majorBidi"/>
      <w:iCs/>
      <w:color w:val="000000" w:themeColor="text1"/>
      <w:spacing w:val="15"/>
      <w:sz w:val="36"/>
    </w:rPr>
  </w:style>
  <w:style w:type="character" w:styleId="PlaceholderText">
    <w:name w:val="Placeholder Text"/>
    <w:basedOn w:val="DefaultParagraphFont"/>
    <w:uiPriority w:val="99"/>
    <w:semiHidden/>
    <w:rsid w:val="00092BD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72A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372A"/>
    <w:pPr>
      <w:outlineLvl w:val="0"/>
    </w:pPr>
    <w:rPr>
      <w:color w:val="004899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0DF"/>
    <w:pPr>
      <w:outlineLvl w:val="1"/>
    </w:pPr>
    <w:rPr>
      <w:color w:val="E40037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315"/>
    <w:pPr>
      <w:outlineLvl w:val="2"/>
    </w:pPr>
    <w:rPr>
      <w:color w:val="004899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6315"/>
    <w:pPr>
      <w:outlineLvl w:val="3"/>
    </w:pPr>
    <w:rPr>
      <w:color w:val="E40037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6315"/>
    <w:pPr>
      <w:outlineLvl w:val="4"/>
    </w:pPr>
    <w:rPr>
      <w:b/>
      <w:color w:val="0048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524388"/>
    <w:pPr>
      <w:ind w:left="720"/>
      <w:contextualSpacing/>
    </w:pPr>
  </w:style>
  <w:style w:type="paragraph" w:customStyle="1" w:styleId="Bullets">
    <w:name w:val="Bullets"/>
    <w:basedOn w:val="ListParagraph"/>
    <w:link w:val="BulletsChar"/>
    <w:qFormat/>
    <w:rsid w:val="00524388"/>
    <w:pPr>
      <w:numPr>
        <w:numId w:val="1"/>
      </w:numPr>
      <w:spacing w:before="120"/>
      <w:ind w:left="357" w:hanging="357"/>
    </w:pPr>
  </w:style>
  <w:style w:type="paragraph" w:customStyle="1" w:styleId="Numberedlist">
    <w:name w:val="Numbered list"/>
    <w:basedOn w:val="ListParagraph"/>
    <w:link w:val="NumberedlistChar"/>
    <w:qFormat/>
    <w:rsid w:val="00524388"/>
    <w:pPr>
      <w:numPr>
        <w:numId w:val="2"/>
      </w:numPr>
      <w:spacing w:before="120"/>
      <w:ind w:left="357" w:hanging="35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24388"/>
  </w:style>
  <w:style w:type="character" w:customStyle="1" w:styleId="BulletsChar">
    <w:name w:val="Bullets Char"/>
    <w:basedOn w:val="ListParagraphChar"/>
    <w:link w:val="Bullets"/>
    <w:rsid w:val="00524388"/>
  </w:style>
  <w:style w:type="paragraph" w:styleId="Title">
    <w:name w:val="Title"/>
    <w:basedOn w:val="Normal"/>
    <w:next w:val="Normal"/>
    <w:link w:val="TitleChar"/>
    <w:uiPriority w:val="10"/>
    <w:qFormat/>
    <w:rsid w:val="00524388"/>
    <w:pPr>
      <w:spacing w:before="240" w:after="240"/>
    </w:pPr>
    <w:rPr>
      <w:color w:val="E40037"/>
      <w:sz w:val="72"/>
      <w:szCs w:val="72"/>
    </w:rPr>
  </w:style>
  <w:style w:type="character" w:customStyle="1" w:styleId="NumberedlistChar">
    <w:name w:val="Numbered list Char"/>
    <w:basedOn w:val="ListParagraphChar"/>
    <w:link w:val="Numberedlist"/>
    <w:rsid w:val="00524388"/>
  </w:style>
  <w:style w:type="character" w:customStyle="1" w:styleId="TitleChar">
    <w:name w:val="Title Char"/>
    <w:basedOn w:val="DefaultParagraphFont"/>
    <w:link w:val="Title"/>
    <w:uiPriority w:val="10"/>
    <w:rsid w:val="00524388"/>
    <w:rPr>
      <w:color w:val="E40037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7372A"/>
    <w:rPr>
      <w:color w:val="004899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E6315"/>
    <w:rPr>
      <w:color w:val="004899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4E6315"/>
    <w:rPr>
      <w:color w:val="E40037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4E6315"/>
    <w:rPr>
      <w:b/>
      <w:color w:val="004899"/>
    </w:rPr>
  </w:style>
  <w:style w:type="character" w:customStyle="1" w:styleId="Heading2Char">
    <w:name w:val="Heading 2 Char"/>
    <w:basedOn w:val="DefaultParagraphFont"/>
    <w:link w:val="Heading2"/>
    <w:uiPriority w:val="9"/>
    <w:rsid w:val="001500DF"/>
    <w:rPr>
      <w:color w:val="E40037"/>
      <w:sz w:val="40"/>
      <w:szCs w:val="40"/>
    </w:rPr>
  </w:style>
  <w:style w:type="table" w:styleId="TableGrid">
    <w:name w:val="Table Grid"/>
    <w:basedOn w:val="TableNormal"/>
    <w:uiPriority w:val="59"/>
    <w:rsid w:val="004E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49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08736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87366"/>
  </w:style>
  <w:style w:type="paragraph" w:styleId="Footer">
    <w:name w:val="footer"/>
    <w:basedOn w:val="Normal"/>
    <w:link w:val="FooterChar"/>
    <w:uiPriority w:val="99"/>
    <w:unhideWhenUsed/>
    <w:rsid w:val="0008736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87366"/>
  </w:style>
  <w:style w:type="paragraph" w:styleId="BalloonText">
    <w:name w:val="Balloon Text"/>
    <w:basedOn w:val="Normal"/>
    <w:link w:val="BalloonTextChar"/>
    <w:uiPriority w:val="99"/>
    <w:semiHidden/>
    <w:unhideWhenUsed/>
    <w:rsid w:val="0066313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3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4C3"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AB54C3"/>
    <w:rPr>
      <w:rFonts w:eastAsiaTheme="majorEastAsia" w:cstheme="majorBidi"/>
      <w:iCs/>
      <w:color w:val="000000" w:themeColor="text1"/>
      <w:spacing w:val="15"/>
      <w:sz w:val="36"/>
    </w:rPr>
  </w:style>
  <w:style w:type="character" w:styleId="PlaceholderText">
    <w:name w:val="Placeholder Text"/>
    <w:basedOn w:val="DefaultParagraphFont"/>
    <w:uiPriority w:val="99"/>
    <w:semiHidden/>
    <w:rsid w:val="00092B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2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registration@essex.gov.u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essex.gov.uk/Births%20Ceremonies%20Deaths/Marriages-Ceremonies/Ceremony-Planner/Pages/Weddings-at-approved-premises-planning-guidance.aspx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3EDA4F6A1FC470DAAF49AEFE014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80EEC-83C8-4722-9D7B-077941694F75}"/>
      </w:docPartPr>
      <w:docPartBody>
        <w:p w:rsidR="004D7E17" w:rsidRDefault="004D7E17" w:rsidP="004D7E17">
          <w:pPr>
            <w:pStyle w:val="F3EDA4F6A1FC470DAAF49AEFE01421BA2"/>
          </w:pPr>
          <w:r w:rsidRPr="00092BDE">
            <w:rPr>
              <w:rStyle w:val="PlaceholderText"/>
              <w:szCs w:val="22"/>
              <w:shd w:val="clear" w:color="auto" w:fill="DBE5F1" w:themeFill="accent1" w:themeFillTint="33"/>
            </w:rPr>
            <w:t>Partner 1’s full name</w:t>
          </w:r>
        </w:p>
      </w:docPartBody>
    </w:docPart>
    <w:docPart>
      <w:docPartPr>
        <w:name w:val="E73AEE90EF134B45BA2069DD6DAC5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152C4-23AC-4B51-AB31-7970975B9B52}"/>
      </w:docPartPr>
      <w:docPartBody>
        <w:p w:rsidR="004D7E17" w:rsidRDefault="004D7E17" w:rsidP="004D7E17">
          <w:pPr>
            <w:pStyle w:val="E73AEE90EF134B45BA2069DD6DAC59442"/>
          </w:pPr>
          <w:r w:rsidRPr="00092BDE">
            <w:rPr>
              <w:rStyle w:val="PlaceholderText"/>
              <w:szCs w:val="22"/>
              <w:shd w:val="clear" w:color="auto" w:fill="DBE5F1" w:themeFill="accent1" w:themeFillTint="33"/>
            </w:rPr>
            <w:t>Partner 2’s full name</w:t>
          </w:r>
        </w:p>
      </w:docPartBody>
    </w:docPart>
    <w:docPart>
      <w:docPartPr>
        <w:name w:val="C68479409F2C47CAB4FB7C10AC522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B11A4-77E6-479F-BAD5-ABD247F82B0D}"/>
      </w:docPartPr>
      <w:docPartBody>
        <w:p w:rsidR="004D7E17" w:rsidRDefault="004D7E17" w:rsidP="004D7E17">
          <w:pPr>
            <w:pStyle w:val="C68479409F2C47CAB4FB7C10AC5229672"/>
          </w:pPr>
          <w:r w:rsidRPr="00092BDE">
            <w:rPr>
              <w:rStyle w:val="PlaceholderText"/>
              <w:szCs w:val="22"/>
              <w:shd w:val="clear" w:color="auto" w:fill="DBE5F1" w:themeFill="accent1" w:themeFillTint="33"/>
            </w:rPr>
            <w:t>Couple’s telephone number</w:t>
          </w:r>
        </w:p>
      </w:docPartBody>
    </w:docPart>
    <w:docPart>
      <w:docPartPr>
        <w:name w:val="F5B18F20E23F4EBD8B483B49C59C7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2BBF-5F6F-4983-A909-7463301489B0}"/>
      </w:docPartPr>
      <w:docPartBody>
        <w:p w:rsidR="004D7E17" w:rsidRDefault="004D7E17" w:rsidP="004D7E17">
          <w:pPr>
            <w:pStyle w:val="F5B18F20E23F4EBD8B483B49C59C79252"/>
          </w:pPr>
          <w:r w:rsidRPr="00092BDE">
            <w:rPr>
              <w:rStyle w:val="PlaceholderText"/>
              <w:szCs w:val="22"/>
              <w:shd w:val="clear" w:color="auto" w:fill="DBE5F1" w:themeFill="accent1" w:themeFillTint="33"/>
            </w:rPr>
            <w:t>Couple’s email address</w:t>
          </w:r>
        </w:p>
      </w:docPartBody>
    </w:docPart>
    <w:docPart>
      <w:docPartPr>
        <w:name w:val="A801DF879DC74FE899CD1E4F10A40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A429E-A1E8-4636-B16B-28F951FE4708}"/>
      </w:docPartPr>
      <w:docPartBody>
        <w:p w:rsidR="004D7E17" w:rsidRDefault="004D7E17" w:rsidP="004D7E17">
          <w:pPr>
            <w:pStyle w:val="A801DF879DC74FE899CD1E4F10A408142"/>
          </w:pPr>
          <w:r>
            <w:rPr>
              <w:rStyle w:val="PlaceholderText"/>
              <w:szCs w:val="22"/>
              <w:shd w:val="clear" w:color="auto" w:fill="DBE5F1" w:themeFill="accent1" w:themeFillTint="33"/>
            </w:rPr>
            <w:t>Name of ceremony room</w:t>
          </w:r>
        </w:p>
      </w:docPartBody>
    </w:docPart>
    <w:docPart>
      <w:docPartPr>
        <w:name w:val="C703E26779204383815D15A5CFD3B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26616-A896-4C49-8A16-9A8C24EC1825}"/>
      </w:docPartPr>
      <w:docPartBody>
        <w:p w:rsidR="004D7E17" w:rsidRDefault="004D7E17" w:rsidP="004D7E17">
          <w:pPr>
            <w:pStyle w:val="C703E26779204383815D15A5CFD3B62C2"/>
          </w:pPr>
          <w:r w:rsidRPr="001500DF">
            <w:rPr>
              <w:rStyle w:val="PlaceholderText"/>
              <w:szCs w:val="22"/>
              <w:shd w:val="clear" w:color="auto" w:fill="DBE5F1" w:themeFill="accent1" w:themeFillTint="33"/>
            </w:rPr>
            <w:t>Maximum capacity of ceremony room</w:t>
          </w:r>
        </w:p>
      </w:docPartBody>
    </w:docPart>
    <w:docPart>
      <w:docPartPr>
        <w:name w:val="D2130A3016554F34A05B896D7875C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A8AE9-C87F-4A80-824E-D0F3148C5FC6}"/>
      </w:docPartPr>
      <w:docPartBody>
        <w:p w:rsidR="00D6380A" w:rsidRDefault="004D7E17" w:rsidP="004D7E17">
          <w:pPr>
            <w:pStyle w:val="D2130A3016554F34A05B896D7875C0D11"/>
          </w:pPr>
          <w:r w:rsidRPr="0087372A">
            <w:rPr>
              <w:rStyle w:val="PlaceholderText"/>
              <w:color w:val="auto"/>
              <w:szCs w:val="22"/>
              <w:shd w:val="clear" w:color="auto" w:fill="DBE5F1" w:themeFill="accent1" w:themeFillTint="33"/>
            </w:rPr>
            <w:t>Ceremony venue</w:t>
          </w:r>
        </w:p>
      </w:docPartBody>
    </w:docPart>
    <w:docPart>
      <w:docPartPr>
        <w:name w:val="BD778589AA1C42E5BDAD90DB02EFE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BEA5D-D5B5-45EF-8591-85EAB5402400}"/>
      </w:docPartPr>
      <w:docPartBody>
        <w:p w:rsidR="00D6380A" w:rsidRDefault="004D7E17" w:rsidP="004D7E17">
          <w:pPr>
            <w:pStyle w:val="BD778589AA1C42E5BDAD90DB02EFEFE6"/>
          </w:pPr>
          <w:r w:rsidRPr="00386ACD">
            <w:rPr>
              <w:rStyle w:val="PlaceholderText"/>
              <w:shd w:val="clear" w:color="auto" w:fill="DBE5F1" w:themeFill="accent1" w:themeFillTint="33"/>
            </w:rPr>
            <w:t>Ceremony day of the week</w:t>
          </w:r>
        </w:p>
      </w:docPartBody>
    </w:docPart>
    <w:docPart>
      <w:docPartPr>
        <w:name w:val="A9A0D07BDF1B4B9F912FACC8E7EB9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525E8-0FAF-4706-800E-9E425693A2C1}"/>
      </w:docPartPr>
      <w:docPartBody>
        <w:p w:rsidR="00D6380A" w:rsidRDefault="004D7E17" w:rsidP="004D7E17">
          <w:pPr>
            <w:pStyle w:val="A9A0D07BDF1B4B9F912FACC8E7EB969F1"/>
          </w:pPr>
          <w:r w:rsidRPr="0087372A">
            <w:rPr>
              <w:rStyle w:val="PlaceholderText"/>
              <w:color w:val="auto"/>
              <w:szCs w:val="22"/>
              <w:shd w:val="clear" w:color="auto" w:fill="DBE5F1" w:themeFill="accent1" w:themeFillTint="33"/>
            </w:rPr>
            <w:t>Ceremony day of month</w:t>
          </w:r>
        </w:p>
      </w:docPartBody>
    </w:docPart>
    <w:docPart>
      <w:docPartPr>
        <w:name w:val="C3B03168BD254CC4B79959BBBE44C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53382-8C4D-414C-B143-98E39BFB8B05}"/>
      </w:docPartPr>
      <w:docPartBody>
        <w:p w:rsidR="00D6380A" w:rsidRDefault="004D7E17" w:rsidP="004D7E17">
          <w:pPr>
            <w:pStyle w:val="C3B03168BD254CC4B79959BBBE44CE4E1"/>
          </w:pPr>
          <w:r w:rsidRPr="0087372A">
            <w:rPr>
              <w:rStyle w:val="PlaceholderText"/>
              <w:color w:val="auto"/>
              <w:szCs w:val="22"/>
              <w:shd w:val="clear" w:color="auto" w:fill="DBE5F1" w:themeFill="accent1" w:themeFillTint="33"/>
            </w:rPr>
            <w:t>Ceremony month</w:t>
          </w:r>
        </w:p>
      </w:docPartBody>
    </w:docPart>
    <w:docPart>
      <w:docPartPr>
        <w:name w:val="3990E38A67D54CD59387480CCD2DD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6152C-D8D6-48C8-A81E-EE368BEA6A17}"/>
      </w:docPartPr>
      <w:docPartBody>
        <w:p w:rsidR="00D6380A" w:rsidRDefault="004D7E17" w:rsidP="004D7E17">
          <w:pPr>
            <w:pStyle w:val="3990E38A67D54CD59387480CCD2DD5CE1"/>
          </w:pPr>
          <w:r w:rsidRPr="0087372A">
            <w:rPr>
              <w:rStyle w:val="PlaceholderText"/>
              <w:color w:val="auto"/>
              <w:szCs w:val="22"/>
              <w:shd w:val="clear" w:color="auto" w:fill="DBE5F1" w:themeFill="accent1" w:themeFillTint="33"/>
            </w:rPr>
            <w:t>Ceremony year</w:t>
          </w:r>
        </w:p>
      </w:docPartBody>
    </w:docPart>
    <w:docPart>
      <w:docPartPr>
        <w:name w:val="B9B299364C654A13ADFABB069684B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3A270-E92E-4D1C-9B4B-748205DB1CBC}"/>
      </w:docPartPr>
      <w:docPartBody>
        <w:p w:rsidR="00D6380A" w:rsidRDefault="004D7E17" w:rsidP="004D7E17">
          <w:pPr>
            <w:pStyle w:val="B9B299364C654A13ADFABB069684BC651"/>
          </w:pPr>
          <w:r w:rsidRPr="0087372A">
            <w:rPr>
              <w:rStyle w:val="PlaceholderText"/>
              <w:color w:val="auto"/>
              <w:szCs w:val="22"/>
              <w:shd w:val="clear" w:color="auto" w:fill="DBE5F1" w:themeFill="accent1" w:themeFillTint="33"/>
            </w:rPr>
            <w:t>Ceremony time</w:t>
          </w:r>
        </w:p>
      </w:docPartBody>
    </w:docPart>
    <w:docPart>
      <w:docPartPr>
        <w:name w:val="88B608A9D41C4F788C020666CDFC4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F39AA-4A54-46A7-B888-98078635D598}"/>
      </w:docPartPr>
      <w:docPartBody>
        <w:p w:rsidR="00D6380A" w:rsidRDefault="004D7E17" w:rsidP="004D7E17">
          <w:pPr>
            <w:pStyle w:val="88B608A9D41C4F788C020666CDFC401B1"/>
          </w:pPr>
          <w:r w:rsidRPr="0087372A">
            <w:rPr>
              <w:rStyle w:val="PlaceholderText"/>
              <w:color w:val="auto"/>
              <w:shd w:val="clear" w:color="auto" w:fill="DBE5F1" w:themeFill="accent1" w:themeFillTint="33"/>
            </w:rPr>
            <w:t>Ceremony time am or pm</w:t>
          </w:r>
        </w:p>
      </w:docPartBody>
    </w:docPart>
    <w:docPart>
      <w:docPartPr>
        <w:name w:val="A580B539CF324ECD8385CAD6D820C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6EC6-B49A-45FA-A330-0377012D66F0}"/>
      </w:docPartPr>
      <w:docPartBody>
        <w:p w:rsidR="00D6380A" w:rsidRDefault="004D7E17" w:rsidP="004D7E17">
          <w:pPr>
            <w:pStyle w:val="A580B539CF324ECD8385CAD6D820C9FC1"/>
          </w:pPr>
          <w:r w:rsidRPr="00092BDE">
            <w:rPr>
              <w:rStyle w:val="PlaceholderText"/>
              <w:szCs w:val="22"/>
              <w:shd w:val="clear" w:color="auto" w:fill="DBE5F1" w:themeFill="accent1" w:themeFillTint="33"/>
            </w:rPr>
            <w:t>Address of venue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70D"/>
    <w:rsid w:val="004D7E17"/>
    <w:rsid w:val="00D6380A"/>
    <w:rsid w:val="00E0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7E17"/>
    <w:rPr>
      <w:color w:val="808080"/>
    </w:rPr>
  </w:style>
  <w:style w:type="paragraph" w:customStyle="1" w:styleId="85298EF8493542A48F4BD61F4497CF77">
    <w:name w:val="85298EF8493542A48F4BD61F4497CF77"/>
    <w:rsid w:val="00E0670D"/>
  </w:style>
  <w:style w:type="paragraph" w:customStyle="1" w:styleId="15ADC162E8E742139B0A8585BF75F649">
    <w:name w:val="15ADC162E8E742139B0A8585BF75F649"/>
    <w:rsid w:val="00E0670D"/>
  </w:style>
  <w:style w:type="paragraph" w:customStyle="1" w:styleId="4DF31708C61340F1A065848504B11FD9">
    <w:name w:val="4DF31708C61340F1A065848504B11FD9"/>
    <w:rsid w:val="00E0670D"/>
  </w:style>
  <w:style w:type="paragraph" w:customStyle="1" w:styleId="D6AE1C1C9E94454DBE1A3D9B98131DE0">
    <w:name w:val="D6AE1C1C9E94454DBE1A3D9B98131DE0"/>
    <w:rsid w:val="00E0670D"/>
  </w:style>
  <w:style w:type="paragraph" w:customStyle="1" w:styleId="EAB9F9A8C1E546E6800401CD1D743B5B">
    <w:name w:val="EAB9F9A8C1E546E6800401CD1D743B5B"/>
    <w:rsid w:val="00E0670D"/>
  </w:style>
  <w:style w:type="paragraph" w:customStyle="1" w:styleId="B3E83BD0D43444A8A5548DB126294ED3">
    <w:name w:val="B3E83BD0D43444A8A5548DB126294ED3"/>
    <w:rsid w:val="00E0670D"/>
  </w:style>
  <w:style w:type="paragraph" w:customStyle="1" w:styleId="9ED4673E83A242778B15857DC51D95BF">
    <w:name w:val="9ED4673E83A242778B15857DC51D95BF"/>
    <w:rsid w:val="00E0670D"/>
  </w:style>
  <w:style w:type="paragraph" w:customStyle="1" w:styleId="B94CB3781D0E4C2E8A7CF7C8B6889D65">
    <w:name w:val="B94CB3781D0E4C2E8A7CF7C8B6889D65"/>
    <w:rsid w:val="00E0670D"/>
  </w:style>
  <w:style w:type="paragraph" w:customStyle="1" w:styleId="5A07EB01446C40A1B765DA46811D646E">
    <w:name w:val="5A07EB01446C40A1B765DA46811D646E"/>
    <w:rsid w:val="00E0670D"/>
  </w:style>
  <w:style w:type="paragraph" w:customStyle="1" w:styleId="094CC05BF0624AD39A144A7A5DA02692">
    <w:name w:val="094CC05BF0624AD39A144A7A5DA02692"/>
    <w:rsid w:val="00E0670D"/>
  </w:style>
  <w:style w:type="paragraph" w:customStyle="1" w:styleId="B1692839D5DA428F8231CE939486DC46">
    <w:name w:val="B1692839D5DA428F8231CE939486DC46"/>
    <w:rsid w:val="00E0670D"/>
  </w:style>
  <w:style w:type="paragraph" w:customStyle="1" w:styleId="4D60CA94FEFD4182AF53905B33A3086B">
    <w:name w:val="4D60CA94FEFD4182AF53905B33A3086B"/>
    <w:rsid w:val="00E0670D"/>
  </w:style>
  <w:style w:type="paragraph" w:customStyle="1" w:styleId="628FA519D3FE41CC9414BD44D560A4C2">
    <w:name w:val="628FA519D3FE41CC9414BD44D560A4C2"/>
    <w:rsid w:val="00E0670D"/>
  </w:style>
  <w:style w:type="paragraph" w:customStyle="1" w:styleId="1EC6E6CC482D4DE1A06A34CAC7005B5C">
    <w:name w:val="1EC6E6CC482D4DE1A06A34CAC7005B5C"/>
    <w:rsid w:val="00E0670D"/>
  </w:style>
  <w:style w:type="paragraph" w:customStyle="1" w:styleId="FA7C00E3AFDE42D0B89DFE5ACA454D7C">
    <w:name w:val="FA7C00E3AFDE42D0B89DFE5ACA454D7C"/>
    <w:rsid w:val="00E0670D"/>
  </w:style>
  <w:style w:type="paragraph" w:customStyle="1" w:styleId="F3EDA4F6A1FC470DAAF49AEFE01421BA">
    <w:name w:val="F3EDA4F6A1FC470DAAF49AEFE01421BA"/>
    <w:rsid w:val="00E0670D"/>
  </w:style>
  <w:style w:type="paragraph" w:customStyle="1" w:styleId="E73AEE90EF134B45BA2069DD6DAC5944">
    <w:name w:val="E73AEE90EF134B45BA2069DD6DAC5944"/>
    <w:rsid w:val="00E0670D"/>
  </w:style>
  <w:style w:type="paragraph" w:customStyle="1" w:styleId="C68479409F2C47CAB4FB7C10AC522967">
    <w:name w:val="C68479409F2C47CAB4FB7C10AC522967"/>
    <w:rsid w:val="00E0670D"/>
  </w:style>
  <w:style w:type="paragraph" w:customStyle="1" w:styleId="F5B18F20E23F4EBD8B483B49C59C7925">
    <w:name w:val="F5B18F20E23F4EBD8B483B49C59C7925"/>
    <w:rsid w:val="00E0670D"/>
  </w:style>
  <w:style w:type="paragraph" w:customStyle="1" w:styleId="0301DE7ACC344D8BAC298F8D9DEBB616">
    <w:name w:val="0301DE7ACC344D8BAC298F8D9DEBB616"/>
    <w:rsid w:val="00E0670D"/>
  </w:style>
  <w:style w:type="paragraph" w:customStyle="1" w:styleId="A420945EBA114200BB4B4028B94498E4">
    <w:name w:val="A420945EBA114200BB4B4028B94498E4"/>
    <w:rsid w:val="00E0670D"/>
  </w:style>
  <w:style w:type="paragraph" w:customStyle="1" w:styleId="03B9B2B96949457AA36DDDB1CB6200FD">
    <w:name w:val="03B9B2B96949457AA36DDDB1CB6200FD"/>
    <w:rsid w:val="00E0670D"/>
  </w:style>
  <w:style w:type="paragraph" w:customStyle="1" w:styleId="8DB5624931A34E1FB5744DDE6D948B22">
    <w:name w:val="8DB5624931A34E1FB5744DDE6D948B22"/>
    <w:rsid w:val="00E0670D"/>
  </w:style>
  <w:style w:type="paragraph" w:customStyle="1" w:styleId="7FC3F2041BD54535B84B1EA429018B1F">
    <w:name w:val="7FC3F2041BD54535B84B1EA429018B1F"/>
    <w:rsid w:val="00E0670D"/>
  </w:style>
  <w:style w:type="paragraph" w:customStyle="1" w:styleId="0420149F6C064B8F9A646F2CFB2F69CB">
    <w:name w:val="0420149F6C064B8F9A646F2CFB2F69CB"/>
    <w:rsid w:val="00E0670D"/>
  </w:style>
  <w:style w:type="paragraph" w:customStyle="1" w:styleId="C3170942B242477A9BCFB8CC85B6003B">
    <w:name w:val="C3170942B242477A9BCFB8CC85B6003B"/>
    <w:rsid w:val="00E0670D"/>
  </w:style>
  <w:style w:type="paragraph" w:customStyle="1" w:styleId="6AF1A677335C4D95A06B4758C7745DC9">
    <w:name w:val="6AF1A677335C4D95A06B4758C7745DC9"/>
    <w:rsid w:val="00E0670D"/>
  </w:style>
  <w:style w:type="paragraph" w:customStyle="1" w:styleId="44EBA809CF414F8E8DD261EC788D9F97">
    <w:name w:val="44EBA809CF414F8E8DD261EC788D9F97"/>
    <w:rsid w:val="00E0670D"/>
  </w:style>
  <w:style w:type="paragraph" w:customStyle="1" w:styleId="A801DF879DC74FE899CD1E4F10A40814">
    <w:name w:val="A801DF879DC74FE899CD1E4F10A40814"/>
    <w:rsid w:val="00E0670D"/>
  </w:style>
  <w:style w:type="paragraph" w:customStyle="1" w:styleId="C703E26779204383815D15A5CFD3B62C">
    <w:name w:val="C703E26779204383815D15A5CFD3B62C"/>
    <w:rsid w:val="00E0670D"/>
  </w:style>
  <w:style w:type="paragraph" w:customStyle="1" w:styleId="F3EDA4F6A1FC470DAAF49AEFE01421BA1">
    <w:name w:val="F3EDA4F6A1FC470DAAF49AEFE01421BA1"/>
    <w:rsid w:val="00E0670D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E73AEE90EF134B45BA2069DD6DAC59441">
    <w:name w:val="E73AEE90EF134B45BA2069DD6DAC59441"/>
    <w:rsid w:val="00E0670D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C68479409F2C47CAB4FB7C10AC5229671">
    <w:name w:val="C68479409F2C47CAB4FB7C10AC5229671"/>
    <w:rsid w:val="00E0670D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F5B18F20E23F4EBD8B483B49C59C79251">
    <w:name w:val="F5B18F20E23F4EBD8B483B49C59C79251"/>
    <w:rsid w:val="00E0670D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0301DE7ACC344D8BAC298F8D9DEBB6161">
    <w:name w:val="0301DE7ACC344D8BAC298F8D9DEBB6161"/>
    <w:rsid w:val="00E0670D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F1A677335C4D95A06B4758C7745DC91">
    <w:name w:val="6AF1A677335C4D95A06B4758C7745DC91"/>
    <w:rsid w:val="00E0670D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A420945EBA114200BB4B4028B94498E41">
    <w:name w:val="A420945EBA114200BB4B4028B94498E41"/>
    <w:rsid w:val="00E0670D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44EBA809CF414F8E8DD261EC788D9F971">
    <w:name w:val="44EBA809CF414F8E8DD261EC788D9F971"/>
    <w:rsid w:val="00E0670D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03B9B2B96949457AA36DDDB1CB6200FD1">
    <w:name w:val="03B9B2B96949457AA36DDDB1CB6200FD1"/>
    <w:rsid w:val="00E0670D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8DB5624931A34E1FB5744DDE6D948B221">
    <w:name w:val="8DB5624931A34E1FB5744DDE6D948B221"/>
    <w:rsid w:val="00E0670D"/>
    <w:pPr>
      <w:tabs>
        <w:tab w:val="center" w:pos="4513"/>
        <w:tab w:val="right" w:pos="9026"/>
      </w:tabs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7FC3F2041BD54535B84B1EA429018B1F1">
    <w:name w:val="7FC3F2041BD54535B84B1EA429018B1F1"/>
    <w:rsid w:val="00E0670D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0420149F6C064B8F9A646F2CFB2F69CB1">
    <w:name w:val="0420149F6C064B8F9A646F2CFB2F69CB1"/>
    <w:rsid w:val="00E0670D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A801DF879DC74FE899CD1E4F10A408141">
    <w:name w:val="A801DF879DC74FE899CD1E4F10A408141"/>
    <w:rsid w:val="00E0670D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C703E26779204383815D15A5CFD3B62C1">
    <w:name w:val="C703E26779204383815D15A5CFD3B62C1"/>
    <w:rsid w:val="00E0670D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D2130A3016554F34A05B896D7875C0D1">
    <w:name w:val="D2130A3016554F34A05B896D7875C0D1"/>
    <w:rsid w:val="004D7E17"/>
  </w:style>
  <w:style w:type="paragraph" w:customStyle="1" w:styleId="9F18824107144C9B8096394DAB557980">
    <w:name w:val="9F18824107144C9B8096394DAB557980"/>
    <w:rsid w:val="004D7E17"/>
  </w:style>
  <w:style w:type="paragraph" w:customStyle="1" w:styleId="A14116F5FF19401BA8ED1E85F7414CED">
    <w:name w:val="A14116F5FF19401BA8ED1E85F7414CED"/>
    <w:rsid w:val="004D7E17"/>
  </w:style>
  <w:style w:type="paragraph" w:customStyle="1" w:styleId="3A653E342E5F441D8EA8DF598699D66F">
    <w:name w:val="3A653E342E5F441D8EA8DF598699D66F"/>
    <w:rsid w:val="004D7E17"/>
  </w:style>
  <w:style w:type="paragraph" w:customStyle="1" w:styleId="5E87D3EAA6824C738038DC877ED48F7D">
    <w:name w:val="5E87D3EAA6824C738038DC877ED48F7D"/>
    <w:rsid w:val="004D7E17"/>
  </w:style>
  <w:style w:type="paragraph" w:customStyle="1" w:styleId="D3BB4F2DF9594CC68D6CFA31D74F3445">
    <w:name w:val="D3BB4F2DF9594CC68D6CFA31D74F3445"/>
    <w:rsid w:val="004D7E17"/>
  </w:style>
  <w:style w:type="paragraph" w:customStyle="1" w:styleId="060A941B13EA494782BB0922240FCD97">
    <w:name w:val="060A941B13EA494782BB0922240FCD97"/>
    <w:rsid w:val="004D7E17"/>
  </w:style>
  <w:style w:type="paragraph" w:customStyle="1" w:styleId="1A226C9140BB4C2F991763EABA8BAC16">
    <w:name w:val="1A226C9140BB4C2F991763EABA8BAC16"/>
    <w:rsid w:val="004D7E17"/>
  </w:style>
  <w:style w:type="paragraph" w:customStyle="1" w:styleId="BD778589AA1C42E5BDAD90DB02EFEFE6">
    <w:name w:val="BD778589AA1C42E5BDAD90DB02EFEFE6"/>
    <w:rsid w:val="004D7E17"/>
  </w:style>
  <w:style w:type="paragraph" w:customStyle="1" w:styleId="A9A0D07BDF1B4B9F912FACC8E7EB969F">
    <w:name w:val="A9A0D07BDF1B4B9F912FACC8E7EB969F"/>
    <w:rsid w:val="004D7E17"/>
  </w:style>
  <w:style w:type="paragraph" w:customStyle="1" w:styleId="C3B03168BD254CC4B79959BBBE44CE4E">
    <w:name w:val="C3B03168BD254CC4B79959BBBE44CE4E"/>
    <w:rsid w:val="004D7E17"/>
  </w:style>
  <w:style w:type="paragraph" w:customStyle="1" w:styleId="3990E38A67D54CD59387480CCD2DD5CE">
    <w:name w:val="3990E38A67D54CD59387480CCD2DD5CE"/>
    <w:rsid w:val="004D7E17"/>
  </w:style>
  <w:style w:type="paragraph" w:customStyle="1" w:styleId="B9B299364C654A13ADFABB069684BC65">
    <w:name w:val="B9B299364C654A13ADFABB069684BC65"/>
    <w:rsid w:val="004D7E17"/>
  </w:style>
  <w:style w:type="paragraph" w:customStyle="1" w:styleId="88B608A9D41C4F788C020666CDFC401B">
    <w:name w:val="88B608A9D41C4F788C020666CDFC401B"/>
    <w:rsid w:val="004D7E17"/>
  </w:style>
  <w:style w:type="paragraph" w:customStyle="1" w:styleId="A580B539CF324ECD8385CAD6D820C9FC">
    <w:name w:val="A580B539CF324ECD8385CAD6D820C9FC"/>
    <w:rsid w:val="004D7E17"/>
  </w:style>
  <w:style w:type="paragraph" w:customStyle="1" w:styleId="F3EDA4F6A1FC470DAAF49AEFE01421BA2">
    <w:name w:val="F3EDA4F6A1FC470DAAF49AEFE01421BA2"/>
    <w:rsid w:val="004D7E17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E73AEE90EF134B45BA2069DD6DAC59442">
    <w:name w:val="E73AEE90EF134B45BA2069DD6DAC59442"/>
    <w:rsid w:val="004D7E17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C68479409F2C47CAB4FB7C10AC5229672">
    <w:name w:val="C68479409F2C47CAB4FB7C10AC5229672"/>
    <w:rsid w:val="004D7E17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F5B18F20E23F4EBD8B483B49C59C79252">
    <w:name w:val="F5B18F20E23F4EBD8B483B49C59C79252"/>
    <w:rsid w:val="004D7E17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D2130A3016554F34A05B896D7875C0D11">
    <w:name w:val="D2130A3016554F34A05B896D7875C0D11"/>
    <w:rsid w:val="004D7E17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A580B539CF324ECD8385CAD6D820C9FC1">
    <w:name w:val="A580B539CF324ECD8385CAD6D820C9FC1"/>
    <w:rsid w:val="004D7E17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A9A0D07BDF1B4B9F912FACC8E7EB969F1">
    <w:name w:val="A9A0D07BDF1B4B9F912FACC8E7EB969F1"/>
    <w:rsid w:val="004D7E17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C3B03168BD254CC4B79959BBBE44CE4E1">
    <w:name w:val="C3B03168BD254CC4B79959BBBE44CE4E1"/>
    <w:rsid w:val="004D7E17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3990E38A67D54CD59387480CCD2DD5CE1">
    <w:name w:val="3990E38A67D54CD59387480CCD2DD5CE1"/>
    <w:rsid w:val="004D7E17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B9B299364C654A13ADFABB069684BC651">
    <w:name w:val="B9B299364C654A13ADFABB069684BC651"/>
    <w:rsid w:val="004D7E17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88B608A9D41C4F788C020666CDFC401B1">
    <w:name w:val="88B608A9D41C4F788C020666CDFC401B1"/>
    <w:rsid w:val="004D7E17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A801DF879DC74FE899CD1E4F10A408142">
    <w:name w:val="A801DF879DC74FE899CD1E4F10A408142"/>
    <w:rsid w:val="004D7E17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C703E26779204383815D15A5CFD3B62C2">
    <w:name w:val="C703E26779204383815D15A5CFD3B62C2"/>
    <w:rsid w:val="004D7E17"/>
    <w:rPr>
      <w:rFonts w:ascii="Arial" w:eastAsiaTheme="minorHAnsi" w:hAnsi="Arial" w:cs="Arial"/>
      <w:sz w:val="24"/>
      <w:szCs w:val="24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7E17"/>
    <w:rPr>
      <w:color w:val="808080"/>
    </w:rPr>
  </w:style>
  <w:style w:type="paragraph" w:customStyle="1" w:styleId="85298EF8493542A48F4BD61F4497CF77">
    <w:name w:val="85298EF8493542A48F4BD61F4497CF77"/>
    <w:rsid w:val="00E0670D"/>
  </w:style>
  <w:style w:type="paragraph" w:customStyle="1" w:styleId="15ADC162E8E742139B0A8585BF75F649">
    <w:name w:val="15ADC162E8E742139B0A8585BF75F649"/>
    <w:rsid w:val="00E0670D"/>
  </w:style>
  <w:style w:type="paragraph" w:customStyle="1" w:styleId="4DF31708C61340F1A065848504B11FD9">
    <w:name w:val="4DF31708C61340F1A065848504B11FD9"/>
    <w:rsid w:val="00E0670D"/>
  </w:style>
  <w:style w:type="paragraph" w:customStyle="1" w:styleId="D6AE1C1C9E94454DBE1A3D9B98131DE0">
    <w:name w:val="D6AE1C1C9E94454DBE1A3D9B98131DE0"/>
    <w:rsid w:val="00E0670D"/>
  </w:style>
  <w:style w:type="paragraph" w:customStyle="1" w:styleId="EAB9F9A8C1E546E6800401CD1D743B5B">
    <w:name w:val="EAB9F9A8C1E546E6800401CD1D743B5B"/>
    <w:rsid w:val="00E0670D"/>
  </w:style>
  <w:style w:type="paragraph" w:customStyle="1" w:styleId="B3E83BD0D43444A8A5548DB126294ED3">
    <w:name w:val="B3E83BD0D43444A8A5548DB126294ED3"/>
    <w:rsid w:val="00E0670D"/>
  </w:style>
  <w:style w:type="paragraph" w:customStyle="1" w:styleId="9ED4673E83A242778B15857DC51D95BF">
    <w:name w:val="9ED4673E83A242778B15857DC51D95BF"/>
    <w:rsid w:val="00E0670D"/>
  </w:style>
  <w:style w:type="paragraph" w:customStyle="1" w:styleId="B94CB3781D0E4C2E8A7CF7C8B6889D65">
    <w:name w:val="B94CB3781D0E4C2E8A7CF7C8B6889D65"/>
    <w:rsid w:val="00E0670D"/>
  </w:style>
  <w:style w:type="paragraph" w:customStyle="1" w:styleId="5A07EB01446C40A1B765DA46811D646E">
    <w:name w:val="5A07EB01446C40A1B765DA46811D646E"/>
    <w:rsid w:val="00E0670D"/>
  </w:style>
  <w:style w:type="paragraph" w:customStyle="1" w:styleId="094CC05BF0624AD39A144A7A5DA02692">
    <w:name w:val="094CC05BF0624AD39A144A7A5DA02692"/>
    <w:rsid w:val="00E0670D"/>
  </w:style>
  <w:style w:type="paragraph" w:customStyle="1" w:styleId="B1692839D5DA428F8231CE939486DC46">
    <w:name w:val="B1692839D5DA428F8231CE939486DC46"/>
    <w:rsid w:val="00E0670D"/>
  </w:style>
  <w:style w:type="paragraph" w:customStyle="1" w:styleId="4D60CA94FEFD4182AF53905B33A3086B">
    <w:name w:val="4D60CA94FEFD4182AF53905B33A3086B"/>
    <w:rsid w:val="00E0670D"/>
  </w:style>
  <w:style w:type="paragraph" w:customStyle="1" w:styleId="628FA519D3FE41CC9414BD44D560A4C2">
    <w:name w:val="628FA519D3FE41CC9414BD44D560A4C2"/>
    <w:rsid w:val="00E0670D"/>
  </w:style>
  <w:style w:type="paragraph" w:customStyle="1" w:styleId="1EC6E6CC482D4DE1A06A34CAC7005B5C">
    <w:name w:val="1EC6E6CC482D4DE1A06A34CAC7005B5C"/>
    <w:rsid w:val="00E0670D"/>
  </w:style>
  <w:style w:type="paragraph" w:customStyle="1" w:styleId="FA7C00E3AFDE42D0B89DFE5ACA454D7C">
    <w:name w:val="FA7C00E3AFDE42D0B89DFE5ACA454D7C"/>
    <w:rsid w:val="00E0670D"/>
  </w:style>
  <w:style w:type="paragraph" w:customStyle="1" w:styleId="F3EDA4F6A1FC470DAAF49AEFE01421BA">
    <w:name w:val="F3EDA4F6A1FC470DAAF49AEFE01421BA"/>
    <w:rsid w:val="00E0670D"/>
  </w:style>
  <w:style w:type="paragraph" w:customStyle="1" w:styleId="E73AEE90EF134B45BA2069DD6DAC5944">
    <w:name w:val="E73AEE90EF134B45BA2069DD6DAC5944"/>
    <w:rsid w:val="00E0670D"/>
  </w:style>
  <w:style w:type="paragraph" w:customStyle="1" w:styleId="C68479409F2C47CAB4FB7C10AC522967">
    <w:name w:val="C68479409F2C47CAB4FB7C10AC522967"/>
    <w:rsid w:val="00E0670D"/>
  </w:style>
  <w:style w:type="paragraph" w:customStyle="1" w:styleId="F5B18F20E23F4EBD8B483B49C59C7925">
    <w:name w:val="F5B18F20E23F4EBD8B483B49C59C7925"/>
    <w:rsid w:val="00E0670D"/>
  </w:style>
  <w:style w:type="paragraph" w:customStyle="1" w:styleId="0301DE7ACC344D8BAC298F8D9DEBB616">
    <w:name w:val="0301DE7ACC344D8BAC298F8D9DEBB616"/>
    <w:rsid w:val="00E0670D"/>
  </w:style>
  <w:style w:type="paragraph" w:customStyle="1" w:styleId="A420945EBA114200BB4B4028B94498E4">
    <w:name w:val="A420945EBA114200BB4B4028B94498E4"/>
    <w:rsid w:val="00E0670D"/>
  </w:style>
  <w:style w:type="paragraph" w:customStyle="1" w:styleId="03B9B2B96949457AA36DDDB1CB6200FD">
    <w:name w:val="03B9B2B96949457AA36DDDB1CB6200FD"/>
    <w:rsid w:val="00E0670D"/>
  </w:style>
  <w:style w:type="paragraph" w:customStyle="1" w:styleId="8DB5624931A34E1FB5744DDE6D948B22">
    <w:name w:val="8DB5624931A34E1FB5744DDE6D948B22"/>
    <w:rsid w:val="00E0670D"/>
  </w:style>
  <w:style w:type="paragraph" w:customStyle="1" w:styleId="7FC3F2041BD54535B84B1EA429018B1F">
    <w:name w:val="7FC3F2041BD54535B84B1EA429018B1F"/>
    <w:rsid w:val="00E0670D"/>
  </w:style>
  <w:style w:type="paragraph" w:customStyle="1" w:styleId="0420149F6C064B8F9A646F2CFB2F69CB">
    <w:name w:val="0420149F6C064B8F9A646F2CFB2F69CB"/>
    <w:rsid w:val="00E0670D"/>
  </w:style>
  <w:style w:type="paragraph" w:customStyle="1" w:styleId="C3170942B242477A9BCFB8CC85B6003B">
    <w:name w:val="C3170942B242477A9BCFB8CC85B6003B"/>
    <w:rsid w:val="00E0670D"/>
  </w:style>
  <w:style w:type="paragraph" w:customStyle="1" w:styleId="6AF1A677335C4D95A06B4758C7745DC9">
    <w:name w:val="6AF1A677335C4D95A06B4758C7745DC9"/>
    <w:rsid w:val="00E0670D"/>
  </w:style>
  <w:style w:type="paragraph" w:customStyle="1" w:styleId="44EBA809CF414F8E8DD261EC788D9F97">
    <w:name w:val="44EBA809CF414F8E8DD261EC788D9F97"/>
    <w:rsid w:val="00E0670D"/>
  </w:style>
  <w:style w:type="paragraph" w:customStyle="1" w:styleId="A801DF879DC74FE899CD1E4F10A40814">
    <w:name w:val="A801DF879DC74FE899CD1E4F10A40814"/>
    <w:rsid w:val="00E0670D"/>
  </w:style>
  <w:style w:type="paragraph" w:customStyle="1" w:styleId="C703E26779204383815D15A5CFD3B62C">
    <w:name w:val="C703E26779204383815D15A5CFD3B62C"/>
    <w:rsid w:val="00E0670D"/>
  </w:style>
  <w:style w:type="paragraph" w:customStyle="1" w:styleId="F3EDA4F6A1FC470DAAF49AEFE01421BA1">
    <w:name w:val="F3EDA4F6A1FC470DAAF49AEFE01421BA1"/>
    <w:rsid w:val="00E0670D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E73AEE90EF134B45BA2069DD6DAC59441">
    <w:name w:val="E73AEE90EF134B45BA2069DD6DAC59441"/>
    <w:rsid w:val="00E0670D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C68479409F2C47CAB4FB7C10AC5229671">
    <w:name w:val="C68479409F2C47CAB4FB7C10AC5229671"/>
    <w:rsid w:val="00E0670D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F5B18F20E23F4EBD8B483B49C59C79251">
    <w:name w:val="F5B18F20E23F4EBD8B483B49C59C79251"/>
    <w:rsid w:val="00E0670D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0301DE7ACC344D8BAC298F8D9DEBB6161">
    <w:name w:val="0301DE7ACC344D8BAC298F8D9DEBB6161"/>
    <w:rsid w:val="00E0670D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F1A677335C4D95A06B4758C7745DC91">
    <w:name w:val="6AF1A677335C4D95A06B4758C7745DC91"/>
    <w:rsid w:val="00E0670D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A420945EBA114200BB4B4028B94498E41">
    <w:name w:val="A420945EBA114200BB4B4028B94498E41"/>
    <w:rsid w:val="00E0670D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44EBA809CF414F8E8DD261EC788D9F971">
    <w:name w:val="44EBA809CF414F8E8DD261EC788D9F971"/>
    <w:rsid w:val="00E0670D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03B9B2B96949457AA36DDDB1CB6200FD1">
    <w:name w:val="03B9B2B96949457AA36DDDB1CB6200FD1"/>
    <w:rsid w:val="00E0670D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8DB5624931A34E1FB5744DDE6D948B221">
    <w:name w:val="8DB5624931A34E1FB5744DDE6D948B221"/>
    <w:rsid w:val="00E0670D"/>
    <w:pPr>
      <w:tabs>
        <w:tab w:val="center" w:pos="4513"/>
        <w:tab w:val="right" w:pos="9026"/>
      </w:tabs>
      <w:spacing w:after="0" w:line="240" w:lineRule="auto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7FC3F2041BD54535B84B1EA429018B1F1">
    <w:name w:val="7FC3F2041BD54535B84B1EA429018B1F1"/>
    <w:rsid w:val="00E0670D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0420149F6C064B8F9A646F2CFB2F69CB1">
    <w:name w:val="0420149F6C064B8F9A646F2CFB2F69CB1"/>
    <w:rsid w:val="00E0670D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A801DF879DC74FE899CD1E4F10A408141">
    <w:name w:val="A801DF879DC74FE899CD1E4F10A408141"/>
    <w:rsid w:val="00E0670D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C703E26779204383815D15A5CFD3B62C1">
    <w:name w:val="C703E26779204383815D15A5CFD3B62C1"/>
    <w:rsid w:val="00E0670D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D2130A3016554F34A05B896D7875C0D1">
    <w:name w:val="D2130A3016554F34A05B896D7875C0D1"/>
    <w:rsid w:val="004D7E17"/>
  </w:style>
  <w:style w:type="paragraph" w:customStyle="1" w:styleId="9F18824107144C9B8096394DAB557980">
    <w:name w:val="9F18824107144C9B8096394DAB557980"/>
    <w:rsid w:val="004D7E17"/>
  </w:style>
  <w:style w:type="paragraph" w:customStyle="1" w:styleId="A14116F5FF19401BA8ED1E85F7414CED">
    <w:name w:val="A14116F5FF19401BA8ED1E85F7414CED"/>
    <w:rsid w:val="004D7E17"/>
  </w:style>
  <w:style w:type="paragraph" w:customStyle="1" w:styleId="3A653E342E5F441D8EA8DF598699D66F">
    <w:name w:val="3A653E342E5F441D8EA8DF598699D66F"/>
    <w:rsid w:val="004D7E17"/>
  </w:style>
  <w:style w:type="paragraph" w:customStyle="1" w:styleId="5E87D3EAA6824C738038DC877ED48F7D">
    <w:name w:val="5E87D3EAA6824C738038DC877ED48F7D"/>
    <w:rsid w:val="004D7E17"/>
  </w:style>
  <w:style w:type="paragraph" w:customStyle="1" w:styleId="D3BB4F2DF9594CC68D6CFA31D74F3445">
    <w:name w:val="D3BB4F2DF9594CC68D6CFA31D74F3445"/>
    <w:rsid w:val="004D7E17"/>
  </w:style>
  <w:style w:type="paragraph" w:customStyle="1" w:styleId="060A941B13EA494782BB0922240FCD97">
    <w:name w:val="060A941B13EA494782BB0922240FCD97"/>
    <w:rsid w:val="004D7E17"/>
  </w:style>
  <w:style w:type="paragraph" w:customStyle="1" w:styleId="1A226C9140BB4C2F991763EABA8BAC16">
    <w:name w:val="1A226C9140BB4C2F991763EABA8BAC16"/>
    <w:rsid w:val="004D7E17"/>
  </w:style>
  <w:style w:type="paragraph" w:customStyle="1" w:styleId="BD778589AA1C42E5BDAD90DB02EFEFE6">
    <w:name w:val="BD778589AA1C42E5BDAD90DB02EFEFE6"/>
    <w:rsid w:val="004D7E17"/>
  </w:style>
  <w:style w:type="paragraph" w:customStyle="1" w:styleId="A9A0D07BDF1B4B9F912FACC8E7EB969F">
    <w:name w:val="A9A0D07BDF1B4B9F912FACC8E7EB969F"/>
    <w:rsid w:val="004D7E17"/>
  </w:style>
  <w:style w:type="paragraph" w:customStyle="1" w:styleId="C3B03168BD254CC4B79959BBBE44CE4E">
    <w:name w:val="C3B03168BD254CC4B79959BBBE44CE4E"/>
    <w:rsid w:val="004D7E17"/>
  </w:style>
  <w:style w:type="paragraph" w:customStyle="1" w:styleId="3990E38A67D54CD59387480CCD2DD5CE">
    <w:name w:val="3990E38A67D54CD59387480CCD2DD5CE"/>
    <w:rsid w:val="004D7E17"/>
  </w:style>
  <w:style w:type="paragraph" w:customStyle="1" w:styleId="B9B299364C654A13ADFABB069684BC65">
    <w:name w:val="B9B299364C654A13ADFABB069684BC65"/>
    <w:rsid w:val="004D7E17"/>
  </w:style>
  <w:style w:type="paragraph" w:customStyle="1" w:styleId="88B608A9D41C4F788C020666CDFC401B">
    <w:name w:val="88B608A9D41C4F788C020666CDFC401B"/>
    <w:rsid w:val="004D7E17"/>
  </w:style>
  <w:style w:type="paragraph" w:customStyle="1" w:styleId="A580B539CF324ECD8385CAD6D820C9FC">
    <w:name w:val="A580B539CF324ECD8385CAD6D820C9FC"/>
    <w:rsid w:val="004D7E17"/>
  </w:style>
  <w:style w:type="paragraph" w:customStyle="1" w:styleId="F3EDA4F6A1FC470DAAF49AEFE01421BA2">
    <w:name w:val="F3EDA4F6A1FC470DAAF49AEFE01421BA2"/>
    <w:rsid w:val="004D7E17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E73AEE90EF134B45BA2069DD6DAC59442">
    <w:name w:val="E73AEE90EF134B45BA2069DD6DAC59442"/>
    <w:rsid w:val="004D7E17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C68479409F2C47CAB4FB7C10AC5229672">
    <w:name w:val="C68479409F2C47CAB4FB7C10AC5229672"/>
    <w:rsid w:val="004D7E17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F5B18F20E23F4EBD8B483B49C59C79252">
    <w:name w:val="F5B18F20E23F4EBD8B483B49C59C79252"/>
    <w:rsid w:val="004D7E17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D2130A3016554F34A05B896D7875C0D11">
    <w:name w:val="D2130A3016554F34A05B896D7875C0D11"/>
    <w:rsid w:val="004D7E17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A580B539CF324ECD8385CAD6D820C9FC1">
    <w:name w:val="A580B539CF324ECD8385CAD6D820C9FC1"/>
    <w:rsid w:val="004D7E17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A9A0D07BDF1B4B9F912FACC8E7EB969F1">
    <w:name w:val="A9A0D07BDF1B4B9F912FACC8E7EB969F1"/>
    <w:rsid w:val="004D7E17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C3B03168BD254CC4B79959BBBE44CE4E1">
    <w:name w:val="C3B03168BD254CC4B79959BBBE44CE4E1"/>
    <w:rsid w:val="004D7E17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3990E38A67D54CD59387480CCD2DD5CE1">
    <w:name w:val="3990E38A67D54CD59387480CCD2DD5CE1"/>
    <w:rsid w:val="004D7E17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B9B299364C654A13ADFABB069684BC651">
    <w:name w:val="B9B299364C654A13ADFABB069684BC651"/>
    <w:rsid w:val="004D7E17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88B608A9D41C4F788C020666CDFC401B1">
    <w:name w:val="88B608A9D41C4F788C020666CDFC401B1"/>
    <w:rsid w:val="004D7E17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A801DF879DC74FE899CD1E4F10A408142">
    <w:name w:val="A801DF879DC74FE899CD1E4F10A408142"/>
    <w:rsid w:val="004D7E17"/>
    <w:rPr>
      <w:rFonts w:ascii="Arial" w:eastAsiaTheme="minorHAnsi" w:hAnsi="Arial" w:cs="Arial"/>
      <w:sz w:val="24"/>
      <w:szCs w:val="24"/>
      <w:lang w:eastAsia="en-US"/>
    </w:rPr>
  </w:style>
  <w:style w:type="paragraph" w:customStyle="1" w:styleId="C703E26779204383815D15A5CFD3B62C2">
    <w:name w:val="C703E26779204383815D15A5CFD3B62C2"/>
    <w:rsid w:val="004D7E17"/>
    <w:rPr>
      <w:rFonts w:ascii="Arial" w:eastAsiaTheme="minorHAnsi" w:hAnsi="Arial" w:cs="Arial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24B675-2C1E-4FE0-9875-C7E7F3CECCCA}"/>
</file>

<file path=customXml/itemProps2.xml><?xml version="1.0" encoding="utf-8"?>
<ds:datastoreItem xmlns:ds="http://schemas.openxmlformats.org/officeDocument/2006/customXml" ds:itemID="{AA502DB9-9BB1-4D17-BA9E-45CE63291A41}"/>
</file>

<file path=customXml/itemProps3.xml><?xml version="1.0" encoding="utf-8"?>
<ds:datastoreItem xmlns:ds="http://schemas.openxmlformats.org/officeDocument/2006/customXml" ds:itemID="{F8BF07FB-0202-4EE9-8257-2DF387507886}"/>
</file>

<file path=customXml/itemProps4.xml><?xml version="1.0" encoding="utf-8"?>
<ds:datastoreItem xmlns:ds="http://schemas.openxmlformats.org/officeDocument/2006/customXml" ds:itemID="{69088415-7484-4937-951D-67D4DE0D1FA0}"/>
</file>

<file path=docProps/app.xml><?xml version="1.0" encoding="utf-8"?>
<Properties xmlns="http://schemas.openxmlformats.org/officeDocument/2006/extended-properties" xmlns:vt="http://schemas.openxmlformats.org/officeDocument/2006/docPropsVTypes">
  <Template>EF0C58A6</Template>
  <TotalTime>10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Outdoor ceremony agreement form</vt:lpstr>
    </vt:vector>
  </TitlesOfParts>
  <Company>Essex County Council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Outdoor ceremony agreement form</dc:title>
  <dc:creator>Essex County Council</dc:creator>
  <cp:keywords>wedding, ceremony, registry office;outdoor wedding;form</cp:keywords>
  <cp:lastModifiedBy>mark.whiting</cp:lastModifiedBy>
  <cp:revision>8</cp:revision>
  <dcterms:created xsi:type="dcterms:W3CDTF">2016-08-19T13:55:00Z</dcterms:created>
  <dcterms:modified xsi:type="dcterms:W3CDTF">2016-08-22T15:38:00Z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